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23B7E" w14:textId="47A9429A" w:rsidR="00966E93" w:rsidRDefault="00473806" w:rsidP="00D52482">
      <w:pPr>
        <w:pStyle w:val="Title"/>
        <w:ind w:right="-360"/>
        <w:rPr>
          <w:rFonts w:asciiTheme="minorHAnsi" w:hAnsiTheme="minorHAnsi" w:cstheme="minorHAnsi"/>
          <w:color w:val="4F81BD"/>
          <w:sz w:val="60"/>
          <w:szCs w:val="60"/>
          <w:lang w:val="en-IN"/>
        </w:rPr>
      </w:pPr>
      <w:r w:rsidRPr="009A0983">
        <w:rPr>
          <w:rFonts w:asciiTheme="minorHAnsi" w:hAnsiTheme="minorHAnsi" w:cstheme="minorHAnsi"/>
          <w:color w:val="4F81BD"/>
          <w:sz w:val="60"/>
          <w:szCs w:val="60"/>
          <w:lang w:val="en-IN"/>
        </w:rPr>
        <w:t>WorkshopPLUS</w:t>
      </w:r>
      <w:r w:rsidR="00D52482" w:rsidRPr="009A0983">
        <w:rPr>
          <w:rFonts w:asciiTheme="minorHAnsi" w:hAnsiTheme="minorHAnsi" w:cstheme="minorHAnsi"/>
          <w:color w:val="4F81BD"/>
          <w:sz w:val="60"/>
          <w:szCs w:val="60"/>
          <w:lang w:val="en-IN"/>
        </w:rPr>
        <w:t xml:space="preserve"> – </w:t>
      </w:r>
      <w:r w:rsidR="00966E93">
        <w:rPr>
          <w:rFonts w:asciiTheme="minorHAnsi" w:hAnsiTheme="minorHAnsi" w:cstheme="minorHAnsi"/>
          <w:color w:val="4F81BD"/>
          <w:sz w:val="60"/>
          <w:szCs w:val="60"/>
          <w:lang w:val="en-IN"/>
        </w:rPr>
        <w:t>Modern Authentication and Authorization</w:t>
      </w:r>
    </w:p>
    <w:p w14:paraId="618F4B05" w14:textId="0F1FB3FA" w:rsidR="00D52482" w:rsidRPr="009A0983" w:rsidRDefault="00966E93" w:rsidP="00D52482">
      <w:pPr>
        <w:pStyle w:val="Title"/>
        <w:ind w:right="-360"/>
        <w:rPr>
          <w:rFonts w:asciiTheme="minorHAnsi" w:hAnsiTheme="minorHAnsi" w:cstheme="minorHAnsi"/>
          <w:color w:val="4F81BD"/>
          <w:sz w:val="60"/>
          <w:szCs w:val="60"/>
        </w:rPr>
      </w:pPr>
      <w:r>
        <w:rPr>
          <w:rFonts w:asciiTheme="minorHAnsi" w:hAnsiTheme="minorHAnsi" w:cstheme="minorHAnsi"/>
          <w:color w:val="4F81BD"/>
          <w:sz w:val="60"/>
          <w:szCs w:val="60"/>
          <w:lang w:val="en-IN"/>
        </w:rPr>
        <w:t xml:space="preserve">OAuth2 and </w:t>
      </w:r>
      <w:proofErr w:type="spellStart"/>
      <w:r>
        <w:rPr>
          <w:rFonts w:asciiTheme="minorHAnsi" w:hAnsiTheme="minorHAnsi" w:cstheme="minorHAnsi"/>
          <w:color w:val="4F81BD"/>
          <w:sz w:val="60"/>
          <w:szCs w:val="60"/>
          <w:lang w:val="en-IN"/>
        </w:rPr>
        <w:t>OpenIDConnect</w:t>
      </w:r>
      <w:proofErr w:type="spellEnd"/>
      <w:r w:rsidR="00D52482" w:rsidRPr="009A0983">
        <w:rPr>
          <w:rFonts w:asciiTheme="minorHAnsi" w:hAnsiTheme="minorHAnsi" w:cstheme="minorHAnsi"/>
          <w:color w:val="4F81BD"/>
          <w:sz w:val="60"/>
          <w:szCs w:val="60"/>
          <w:lang w:val="en-IN"/>
        </w:rPr>
        <w:t xml:space="preserve"> </w:t>
      </w:r>
    </w:p>
    <w:p w14:paraId="513DFC2C" w14:textId="02F2B302" w:rsidR="00E14531" w:rsidRDefault="00416A7F" w:rsidP="003A5DE8">
      <w:pPr>
        <w:pStyle w:val="DocumentTitleSecond"/>
        <w:ind w:right="-360"/>
        <w:rPr>
          <w:rFonts w:asciiTheme="minorHAnsi" w:hAnsiTheme="minorHAnsi" w:cstheme="minorHAnsi"/>
          <w:lang w:val="en-IN" w:eastAsia="en-US"/>
        </w:rPr>
      </w:pPr>
      <w:r>
        <w:rPr>
          <w:rFonts w:asciiTheme="minorHAnsi" w:hAnsiTheme="minorHAnsi" w:cstheme="minorHAnsi"/>
          <w:lang w:val="en-IN" w:eastAsia="en-US"/>
        </w:rPr>
        <w:t xml:space="preserve">Labs prerequisites – </w:t>
      </w:r>
    </w:p>
    <w:p w14:paraId="33CA1152" w14:textId="55721ECB" w:rsidR="00315B55" w:rsidRDefault="00315B55" w:rsidP="00315B55">
      <w:pPr>
        <w:rPr>
          <w:lang w:val="en-IN" w:eastAsia="en-US"/>
        </w:rPr>
      </w:pPr>
      <w:r>
        <w:rPr>
          <w:lang w:val="en-IN" w:eastAsia="en-US"/>
        </w:rPr>
        <w:t>Web browser</w:t>
      </w:r>
    </w:p>
    <w:p w14:paraId="16144450" w14:textId="23D7B4B7" w:rsidR="00315B55" w:rsidRPr="00315B55" w:rsidRDefault="00315B55" w:rsidP="00315B55">
      <w:pPr>
        <w:rPr>
          <w:lang w:val="en-IN" w:eastAsia="en-US"/>
        </w:rPr>
      </w:pPr>
      <w:r>
        <w:rPr>
          <w:lang w:val="en-IN" w:eastAsia="en-US"/>
        </w:rPr>
        <w:t>Http client, e.g. Fiddler (Composer) or Postman</w:t>
      </w:r>
    </w:p>
    <w:p w14:paraId="51FFF967" w14:textId="77777777" w:rsidR="00E336CC" w:rsidRPr="009A0983" w:rsidRDefault="00E336CC" w:rsidP="007840F3">
      <w:pPr>
        <w:pStyle w:val="DocumentTitleSecond"/>
        <w:rPr>
          <w:rFonts w:asciiTheme="minorHAnsi" w:hAnsiTheme="minorHAnsi" w:cstheme="minorHAnsi"/>
        </w:rPr>
      </w:pPr>
      <w:r w:rsidRPr="009A0983">
        <w:rPr>
          <w:rFonts w:asciiTheme="minorHAnsi" w:hAnsiTheme="minorHAnsi" w:cstheme="minorHAnsi"/>
        </w:rPr>
        <w:t>Student Lab Manual</w:t>
      </w:r>
      <w:r w:rsidR="003E1460" w:rsidRPr="009A0983">
        <w:rPr>
          <w:rFonts w:asciiTheme="minorHAnsi" w:hAnsiTheme="minorHAnsi" w:cstheme="minorHAnsi"/>
        </w:rPr>
        <w:t xml:space="preserve"> </w:t>
      </w:r>
    </w:p>
    <w:p w14:paraId="640FC0F4" w14:textId="77777777" w:rsidR="007840F3" w:rsidRPr="009A0983" w:rsidRDefault="007840F3" w:rsidP="007840F3">
      <w:pPr>
        <w:pStyle w:val="BookTitleHidden"/>
        <w:rPr>
          <w:rFonts w:asciiTheme="minorHAnsi" w:hAnsiTheme="minorHAnsi" w:cstheme="minorHAnsi"/>
        </w:rPr>
      </w:pPr>
    </w:p>
    <w:p w14:paraId="4B6A36FE" w14:textId="77777777" w:rsidR="007840F3" w:rsidRPr="009A0983" w:rsidRDefault="007840F3" w:rsidP="007840F3">
      <w:pPr>
        <w:pStyle w:val="BookTitleHidden"/>
        <w:rPr>
          <w:rFonts w:asciiTheme="minorHAnsi" w:hAnsiTheme="minorHAnsi" w:cstheme="minorHAnsi"/>
        </w:rPr>
      </w:pPr>
    </w:p>
    <w:p w14:paraId="44CC8CC2" w14:textId="77777777" w:rsidR="00E336CC" w:rsidRPr="009A0983" w:rsidRDefault="00E336CC" w:rsidP="005F2AFE">
      <w:pPr>
        <w:pStyle w:val="BookTitleHidden"/>
        <w:rPr>
          <w:rFonts w:asciiTheme="minorHAnsi" w:hAnsiTheme="minorHAnsi" w:cstheme="minorHAnsi"/>
        </w:rPr>
      </w:pPr>
      <w:r w:rsidRPr="009A0983">
        <w:rPr>
          <w:rFonts w:asciiTheme="minorHAnsi" w:hAnsiTheme="minorHAnsi" w:cstheme="minorHAnsi"/>
        </w:rPr>
        <w:t>Instructor Edition</w:t>
      </w:r>
      <w:r w:rsidR="003E1460" w:rsidRPr="009A0983">
        <w:rPr>
          <w:rFonts w:asciiTheme="minorHAnsi" w:hAnsiTheme="minorHAnsi" w:cstheme="minorHAnsi"/>
        </w:rPr>
        <w:t xml:space="preserve"> </w:t>
      </w:r>
      <w:r w:rsidR="003E1460" w:rsidRPr="009A0983">
        <w:rPr>
          <w:rFonts w:asciiTheme="minorHAnsi" w:hAnsiTheme="minorHAnsi" w:cstheme="minorHAnsi"/>
          <w:color w:val="D99594" w:themeColor="accent2" w:themeTint="99"/>
        </w:rPr>
        <w:t xml:space="preserve">(Book Title </w:t>
      </w:r>
      <w:r w:rsidR="005F2AFE" w:rsidRPr="009A0983">
        <w:rPr>
          <w:rFonts w:asciiTheme="minorHAnsi" w:hAnsiTheme="minorHAnsi" w:cstheme="minorHAnsi"/>
          <w:color w:val="D99594" w:themeColor="accent2" w:themeTint="99"/>
        </w:rPr>
        <w:t xml:space="preserve">Hidden </w:t>
      </w:r>
      <w:r w:rsidR="003E1460" w:rsidRPr="009A0983">
        <w:rPr>
          <w:rFonts w:asciiTheme="minorHAnsi" w:hAnsiTheme="minorHAnsi" w:cstheme="minorHAnsi"/>
          <w:color w:val="D99594" w:themeColor="accent2" w:themeTint="99"/>
        </w:rPr>
        <w:t>Style)</w:t>
      </w:r>
    </w:p>
    <w:p w14:paraId="7640CA30" w14:textId="77777777" w:rsidR="00DB0BD2" w:rsidRPr="009A0983" w:rsidRDefault="00DB0BD2" w:rsidP="00DB0BD2">
      <w:pPr>
        <w:pStyle w:val="Graphic"/>
        <w:rPr>
          <w:rFonts w:asciiTheme="minorHAnsi" w:hAnsiTheme="minorHAnsi" w:cstheme="minorHAnsi"/>
        </w:rPr>
      </w:pPr>
    </w:p>
    <w:p w14:paraId="2E9979DE" w14:textId="77777777" w:rsidR="00DB0BD2" w:rsidRPr="009A0983" w:rsidRDefault="00DB0BD2" w:rsidP="00DB0BD2">
      <w:pPr>
        <w:rPr>
          <w:rFonts w:asciiTheme="minorHAnsi" w:hAnsiTheme="minorHAnsi" w:cstheme="minorHAnsi"/>
        </w:rPr>
      </w:pPr>
    </w:p>
    <w:p w14:paraId="50E4F8D0" w14:textId="77777777" w:rsidR="00DB0BD2" w:rsidRPr="009A0983" w:rsidRDefault="00DB0BD2" w:rsidP="00DB0BD2">
      <w:pPr>
        <w:rPr>
          <w:rFonts w:asciiTheme="minorHAnsi" w:hAnsiTheme="minorHAnsi" w:cstheme="minorHAnsi"/>
        </w:rPr>
      </w:pPr>
    </w:p>
    <w:p w14:paraId="7B2A221E" w14:textId="77777777" w:rsidR="00DB0BD2" w:rsidRPr="009A0983" w:rsidRDefault="00DB0BD2" w:rsidP="00DB0BD2">
      <w:pPr>
        <w:rPr>
          <w:rFonts w:asciiTheme="minorHAnsi" w:hAnsiTheme="minorHAnsi" w:cstheme="minorHAnsi"/>
        </w:rPr>
      </w:pPr>
    </w:p>
    <w:p w14:paraId="1A6BE1F2" w14:textId="77777777" w:rsidR="00DB0BD2" w:rsidRPr="009A0983" w:rsidRDefault="00DB0BD2" w:rsidP="00DB0BD2">
      <w:pPr>
        <w:rPr>
          <w:rFonts w:asciiTheme="minorHAnsi" w:hAnsiTheme="minorHAnsi" w:cstheme="minorHAnsi"/>
        </w:rPr>
      </w:pPr>
    </w:p>
    <w:p w14:paraId="37C7BCEF" w14:textId="41E2B775" w:rsidR="00DB0BD2" w:rsidRPr="009A0983" w:rsidRDefault="0060411C" w:rsidP="00F42F8E">
      <w:pPr>
        <w:jc w:val="right"/>
        <w:rPr>
          <w:rFonts w:asciiTheme="minorHAnsi" w:hAnsiTheme="minorHAnsi" w:cstheme="minorHAnsi"/>
        </w:rPr>
      </w:pPr>
      <w:r w:rsidRPr="009A0983">
        <w:rPr>
          <w:rFonts w:asciiTheme="minorHAnsi" w:hAnsiTheme="minorHAnsi" w:cstheme="minorHAnsi"/>
        </w:rPr>
        <w:t>Version 1.0</w:t>
      </w:r>
    </w:p>
    <w:p w14:paraId="04A7E343" w14:textId="77777777" w:rsidR="008F670E" w:rsidRPr="009A0983" w:rsidRDefault="00DB0BD2" w:rsidP="00805264">
      <w:pPr>
        <w:pStyle w:val="BookVersion"/>
        <w:jc w:val="left"/>
        <w:rPr>
          <w:rFonts w:asciiTheme="minorHAnsi" w:hAnsiTheme="minorHAnsi" w:cstheme="minorHAnsi"/>
          <w:b/>
        </w:rPr>
      </w:pPr>
      <w:r w:rsidRPr="009A0983">
        <w:rPr>
          <w:rFonts w:asciiTheme="minorHAnsi" w:hAnsiTheme="minorHAnsi" w:cstheme="minorHAnsi"/>
        </w:rPr>
        <w:br w:type="page"/>
      </w:r>
      <w:r w:rsidR="008F670E" w:rsidRPr="009A0983">
        <w:rPr>
          <w:rFonts w:asciiTheme="minorHAnsi" w:hAnsiTheme="minorHAnsi" w:cstheme="minorHAnsi"/>
          <w:b/>
        </w:rPr>
        <w:lastRenderedPageBreak/>
        <w:t>Conditions and Terms of Use</w:t>
      </w:r>
    </w:p>
    <w:p w14:paraId="37C62AE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t>Microsoft Confidential - For Internal Use Only</w:t>
      </w:r>
    </w:p>
    <w:p w14:paraId="486998AB" w14:textId="77777777" w:rsidR="008F670E" w:rsidRPr="009A0983" w:rsidRDefault="008F670E" w:rsidP="008F670E">
      <w:pPr>
        <w:pStyle w:val="Legalese"/>
        <w:rPr>
          <w:rFonts w:asciiTheme="minorHAnsi" w:hAnsiTheme="minorHAnsi" w:cstheme="minorHAnsi"/>
        </w:rPr>
      </w:pPr>
    </w:p>
    <w:p w14:paraId="1612B868"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This training package is proprietary and </w:t>
      </w:r>
      <w:proofErr w:type="gramStart"/>
      <w:r w:rsidRPr="009A0983">
        <w:rPr>
          <w:rFonts w:asciiTheme="minorHAnsi" w:hAnsiTheme="minorHAnsi" w:cstheme="minorHAnsi"/>
        </w:rPr>
        <w:t>confidential, and</w:t>
      </w:r>
      <w:proofErr w:type="gramEnd"/>
      <w:r w:rsidRPr="009A0983">
        <w:rPr>
          <w:rFonts w:asciiTheme="minorHAnsi" w:hAnsiTheme="minorHAnsi" w:cstheme="minorHAnsi"/>
        </w:rPr>
        <w:t xml:space="preserve"> is intended only for uses described in the training materials. Content and software </w:t>
      </w:r>
      <w:proofErr w:type="gramStart"/>
      <w:r w:rsidRPr="009A0983">
        <w:rPr>
          <w:rFonts w:asciiTheme="minorHAnsi" w:hAnsiTheme="minorHAnsi" w:cstheme="minorHAnsi"/>
        </w:rPr>
        <w:t>is</w:t>
      </w:r>
      <w:proofErr w:type="gramEnd"/>
      <w:r w:rsidRPr="009A0983">
        <w:rPr>
          <w:rFonts w:asciiTheme="minorHAnsi" w:hAnsiTheme="minorHAnsi" w:cstheme="minorHAnsi"/>
        </w:rPr>
        <w:t xml:space="preserve"> provided to you under a Non-Disclosure Agreement and cannot be distributed. Copying or disclosing all or any portion of the content and/or software included in such packages is strictly prohibited.</w:t>
      </w:r>
    </w:p>
    <w:p w14:paraId="673930EA"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816779F"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0F7D6D8" w14:textId="77777777" w:rsidR="00E93278" w:rsidRPr="009A0983" w:rsidRDefault="00E93278" w:rsidP="00E93278">
      <w:pPr>
        <w:pStyle w:val="Legalese"/>
        <w:rPr>
          <w:rFonts w:asciiTheme="minorHAnsi" w:hAnsiTheme="minorHAnsi" w:cstheme="minorHAnsi"/>
        </w:rPr>
      </w:pPr>
    </w:p>
    <w:p w14:paraId="2EF9EC45" w14:textId="53BD95D9" w:rsidR="00E93278" w:rsidRPr="009A0983" w:rsidRDefault="00E93278" w:rsidP="00E93278">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44E9D7B3" w14:textId="77777777" w:rsidR="00E93278" w:rsidRPr="009A0983" w:rsidRDefault="00E93278">
      <w:pPr>
        <w:spacing w:after="0" w:line="240" w:lineRule="auto"/>
        <w:ind w:left="0"/>
        <w:rPr>
          <w:rFonts w:asciiTheme="minorHAnsi" w:hAnsiTheme="minorHAnsi" w:cstheme="minorHAnsi"/>
          <w:sz w:val="16"/>
          <w:szCs w:val="16"/>
        </w:rPr>
      </w:pPr>
      <w:r w:rsidRPr="009A0983">
        <w:rPr>
          <w:rFonts w:asciiTheme="minorHAnsi" w:hAnsiTheme="minorHAnsi" w:cstheme="minorHAnsi"/>
        </w:rPr>
        <w:br w:type="page"/>
      </w:r>
    </w:p>
    <w:p w14:paraId="5A04D68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lastRenderedPageBreak/>
        <w:t>Copyright and Trademarks</w:t>
      </w:r>
    </w:p>
    <w:p w14:paraId="06A7C7FA" w14:textId="586A6AD6" w:rsidR="008F670E" w:rsidRPr="009A0983" w:rsidRDefault="008F670E" w:rsidP="0060411C">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6DAF72BF" w14:textId="77777777" w:rsidR="008F670E" w:rsidRPr="009A0983" w:rsidRDefault="008F670E" w:rsidP="008F670E">
      <w:pPr>
        <w:pStyle w:val="Legalese"/>
        <w:rPr>
          <w:rFonts w:asciiTheme="minorHAnsi" w:hAnsiTheme="minorHAnsi" w:cstheme="minorHAnsi"/>
        </w:rPr>
      </w:pPr>
    </w:p>
    <w:p w14:paraId="7ED1FAAD"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88AB143"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BF3F44" w14:textId="1384BE24"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For more information, see </w:t>
      </w:r>
      <w:r w:rsidRPr="009A0983">
        <w:rPr>
          <w:rFonts w:asciiTheme="minorHAnsi" w:hAnsiTheme="minorHAnsi" w:cstheme="minorHAnsi"/>
          <w:bCs/>
        </w:rPr>
        <w:t xml:space="preserve">Use of Microsoft Copyrighted Content </w:t>
      </w:r>
      <w:r w:rsidRPr="009A0983">
        <w:rPr>
          <w:rFonts w:asciiTheme="minorHAnsi" w:hAnsiTheme="minorHAnsi" w:cstheme="minorHAnsi"/>
        </w:rPr>
        <w:t>at</w:t>
      </w:r>
      <w:r w:rsidRPr="009A0983">
        <w:rPr>
          <w:rFonts w:asciiTheme="minorHAnsi" w:hAnsiTheme="minorHAnsi" w:cstheme="minorHAnsi"/>
        </w:rPr>
        <w:br/>
      </w:r>
      <w:hyperlink r:id="rId12" w:history="1">
        <w:r w:rsidRPr="009A0983">
          <w:rPr>
            <w:rStyle w:val="Hyperlink"/>
            <w:rFonts w:asciiTheme="minorHAnsi" w:hAnsiTheme="minorHAnsi" w:cstheme="minorHAnsi"/>
            <w:i/>
            <w:iCs/>
          </w:rPr>
          <w:t>http</w:t>
        </w:r>
      </w:hyperlink>
      <w:hyperlink r:id="rId13" w:history="1">
        <w:r w:rsidRPr="009A0983">
          <w:rPr>
            <w:rStyle w:val="Hyperlink"/>
            <w:rFonts w:asciiTheme="minorHAnsi" w:hAnsiTheme="minorHAnsi" w:cstheme="minorHAnsi"/>
          </w:rPr>
          <w:t>://www.microsoft.com/about/legal/permissions/</w:t>
        </w:r>
      </w:hyperlink>
    </w:p>
    <w:p w14:paraId="52EAEB12"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1948E370" w14:textId="77777777" w:rsidR="00E93278" w:rsidRPr="009A0983" w:rsidRDefault="00E93278" w:rsidP="00E93278">
      <w:pPr>
        <w:pStyle w:val="Legalese"/>
        <w:rPr>
          <w:rFonts w:asciiTheme="minorHAnsi" w:hAnsiTheme="minorHAnsi" w:cstheme="minorHAnsi"/>
        </w:rPr>
      </w:pPr>
    </w:p>
    <w:p w14:paraId="1C4A079F" w14:textId="77777777" w:rsidR="00E93278" w:rsidRPr="009A0983" w:rsidRDefault="00E93278" w:rsidP="00E93278">
      <w:pPr>
        <w:pStyle w:val="Legalese"/>
        <w:rPr>
          <w:rFonts w:asciiTheme="minorHAnsi" w:hAnsiTheme="minorHAnsi" w:cstheme="minorHAnsi"/>
        </w:rPr>
      </w:pPr>
    </w:p>
    <w:p w14:paraId="5F13209F" w14:textId="77777777" w:rsidR="00E93278" w:rsidRPr="009A0983" w:rsidRDefault="00E93278" w:rsidP="00E93278">
      <w:pPr>
        <w:pStyle w:val="Legalese"/>
        <w:rPr>
          <w:rFonts w:asciiTheme="minorHAnsi" w:hAnsiTheme="minorHAnsi" w:cstheme="minorHAnsi"/>
        </w:rPr>
      </w:pPr>
    </w:p>
    <w:p w14:paraId="7BD76700" w14:textId="77777777" w:rsidR="00DB0BD2" w:rsidRPr="009A0983" w:rsidRDefault="00DB0BD2" w:rsidP="00DB0BD2">
      <w:pPr>
        <w:rPr>
          <w:rFonts w:asciiTheme="minorHAnsi" w:hAnsiTheme="minorHAnsi" w:cstheme="minorHAnsi"/>
        </w:rPr>
      </w:pPr>
    </w:p>
    <w:p w14:paraId="119752C7" w14:textId="77777777" w:rsidR="00DB0BD2" w:rsidRPr="009A0983" w:rsidRDefault="00DB0BD2" w:rsidP="00DB0BD2">
      <w:pPr>
        <w:rPr>
          <w:rFonts w:asciiTheme="minorHAnsi" w:hAnsiTheme="minorHAnsi" w:cstheme="minorHAnsi"/>
        </w:rPr>
        <w:sectPr w:rsidR="00DB0BD2" w:rsidRPr="009A0983" w:rsidSect="00A17AA4">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heme="minorHAnsi" w:eastAsia="MS Mincho" w:hAnsiTheme="minorHAnsi" w:cstheme="minorHAnsi"/>
          <w:b w:val="0"/>
          <w:bCs w:val="0"/>
          <w:color w:val="auto"/>
          <w:sz w:val="22"/>
          <w:szCs w:val="22"/>
          <w:lang w:eastAsia="ja-JP"/>
        </w:rPr>
        <w:id w:val="-603649330"/>
        <w:docPartObj>
          <w:docPartGallery w:val="Table of Contents"/>
          <w:docPartUnique/>
        </w:docPartObj>
      </w:sdtPr>
      <w:sdtEndPr>
        <w:rPr>
          <w:noProof/>
        </w:rPr>
      </w:sdtEndPr>
      <w:sdtContent>
        <w:p w14:paraId="754F65CB" w14:textId="77777777" w:rsidR="0084020F" w:rsidRPr="009A0983" w:rsidRDefault="0084020F">
          <w:pPr>
            <w:pStyle w:val="TOCHeading"/>
            <w:rPr>
              <w:rFonts w:asciiTheme="minorHAnsi" w:hAnsiTheme="minorHAnsi" w:cstheme="minorHAnsi"/>
            </w:rPr>
          </w:pPr>
          <w:r w:rsidRPr="009A0983">
            <w:rPr>
              <w:rFonts w:asciiTheme="minorHAnsi" w:hAnsiTheme="minorHAnsi" w:cstheme="minorHAnsi"/>
            </w:rPr>
            <w:t>Contents</w:t>
          </w:r>
        </w:p>
        <w:p w14:paraId="6DF04693" w14:textId="019D3900" w:rsidR="00EA429C" w:rsidRDefault="0084020F">
          <w:pPr>
            <w:pStyle w:val="TOC1"/>
            <w:rPr>
              <w:rFonts w:eastAsiaTheme="minorEastAsia" w:cstheme="minorBidi"/>
              <w:b w:val="0"/>
              <w:bCs w:val="0"/>
              <w:caps w:val="0"/>
              <w:color w:val="auto"/>
              <w:sz w:val="22"/>
              <w:szCs w:val="22"/>
              <w:lang w:eastAsia="en-US"/>
            </w:rPr>
          </w:pPr>
          <w:r w:rsidRPr="009A0983">
            <w:rPr>
              <w:rFonts w:cstheme="minorHAnsi"/>
              <w:b w:val="0"/>
              <w:bCs w:val="0"/>
              <w:smallCaps/>
              <w:noProof w:val="0"/>
            </w:rPr>
            <w:fldChar w:fldCharType="begin"/>
          </w:r>
          <w:r w:rsidRPr="009A0983">
            <w:rPr>
              <w:rFonts w:cstheme="minorHAnsi"/>
            </w:rPr>
            <w:instrText xml:space="preserve"> TOC \o "1-3" \h \z \u </w:instrText>
          </w:r>
          <w:r w:rsidRPr="009A0983">
            <w:rPr>
              <w:rFonts w:cstheme="minorHAnsi"/>
              <w:b w:val="0"/>
              <w:bCs w:val="0"/>
              <w:smallCaps/>
              <w:noProof w:val="0"/>
            </w:rPr>
            <w:fldChar w:fldCharType="separate"/>
          </w:r>
          <w:hyperlink w:anchor="_Toc492644805" w:history="1">
            <w:r w:rsidR="00EA429C" w:rsidRPr="003C2925">
              <w:rPr>
                <w:rStyle w:val="Hyperlink"/>
                <w:rFonts w:cstheme="minorHAnsi"/>
              </w:rPr>
              <w:t>Labs prerequisites:</w:t>
            </w:r>
            <w:r w:rsidR="00EA429C">
              <w:rPr>
                <w:webHidden/>
              </w:rPr>
              <w:tab/>
            </w:r>
            <w:r w:rsidR="00EA429C">
              <w:rPr>
                <w:webHidden/>
              </w:rPr>
              <w:fldChar w:fldCharType="begin"/>
            </w:r>
            <w:r w:rsidR="00EA429C">
              <w:rPr>
                <w:webHidden/>
              </w:rPr>
              <w:instrText xml:space="preserve"> PAGEREF _Toc492644805 \h </w:instrText>
            </w:r>
            <w:r w:rsidR="00EA429C">
              <w:rPr>
                <w:webHidden/>
              </w:rPr>
            </w:r>
            <w:r w:rsidR="00EA429C">
              <w:rPr>
                <w:webHidden/>
              </w:rPr>
              <w:fldChar w:fldCharType="separate"/>
            </w:r>
            <w:r w:rsidR="00C57B77">
              <w:rPr>
                <w:webHidden/>
              </w:rPr>
              <w:t>6</w:t>
            </w:r>
            <w:r w:rsidR="00EA429C">
              <w:rPr>
                <w:webHidden/>
              </w:rPr>
              <w:fldChar w:fldCharType="end"/>
            </w:r>
          </w:hyperlink>
        </w:p>
        <w:p w14:paraId="35D05D67" w14:textId="08DD51F5" w:rsidR="00EA429C" w:rsidRDefault="00A73186">
          <w:pPr>
            <w:pStyle w:val="TOC2"/>
            <w:tabs>
              <w:tab w:val="right" w:leader="dot" w:pos="8630"/>
            </w:tabs>
            <w:rPr>
              <w:rFonts w:eastAsiaTheme="minorEastAsia" w:cstheme="minorBidi"/>
              <w:smallCaps w:val="0"/>
              <w:noProof/>
              <w:sz w:val="22"/>
              <w:szCs w:val="22"/>
              <w:lang w:eastAsia="en-US"/>
            </w:rPr>
          </w:pPr>
          <w:hyperlink w:anchor="_Toc492644806" w:history="1">
            <w:r w:rsidR="00EA429C" w:rsidRPr="003C2925">
              <w:rPr>
                <w:rStyle w:val="Hyperlink"/>
                <w:rFonts w:cstheme="minorHAnsi"/>
                <w:noProof/>
              </w:rPr>
              <w:t>Exercise 1: Get access token for an application</w:t>
            </w:r>
            <w:r w:rsidR="00EA429C">
              <w:rPr>
                <w:noProof/>
                <w:webHidden/>
              </w:rPr>
              <w:tab/>
            </w:r>
            <w:r w:rsidR="00EA429C">
              <w:rPr>
                <w:noProof/>
                <w:webHidden/>
              </w:rPr>
              <w:fldChar w:fldCharType="begin"/>
            </w:r>
            <w:r w:rsidR="00EA429C">
              <w:rPr>
                <w:noProof/>
                <w:webHidden/>
              </w:rPr>
              <w:instrText xml:space="preserve"> PAGEREF _Toc492644806 \h </w:instrText>
            </w:r>
            <w:r w:rsidR="00EA429C">
              <w:rPr>
                <w:noProof/>
                <w:webHidden/>
              </w:rPr>
            </w:r>
            <w:r w:rsidR="00EA429C">
              <w:rPr>
                <w:noProof/>
                <w:webHidden/>
              </w:rPr>
              <w:fldChar w:fldCharType="separate"/>
            </w:r>
            <w:r w:rsidR="00C57B77">
              <w:rPr>
                <w:noProof/>
                <w:webHidden/>
              </w:rPr>
              <w:t>7</w:t>
            </w:r>
            <w:r w:rsidR="00EA429C">
              <w:rPr>
                <w:noProof/>
                <w:webHidden/>
              </w:rPr>
              <w:fldChar w:fldCharType="end"/>
            </w:r>
          </w:hyperlink>
        </w:p>
        <w:p w14:paraId="159C16C1" w14:textId="1AC52257" w:rsidR="00EA429C" w:rsidRDefault="00A73186">
          <w:pPr>
            <w:pStyle w:val="TOC2"/>
            <w:tabs>
              <w:tab w:val="right" w:leader="dot" w:pos="8630"/>
            </w:tabs>
            <w:rPr>
              <w:rFonts w:eastAsiaTheme="minorEastAsia" w:cstheme="minorBidi"/>
              <w:smallCaps w:val="0"/>
              <w:noProof/>
              <w:sz w:val="22"/>
              <w:szCs w:val="22"/>
              <w:lang w:eastAsia="en-US"/>
            </w:rPr>
          </w:pPr>
          <w:hyperlink w:anchor="_Toc492644807" w:history="1">
            <w:r w:rsidR="00EA429C" w:rsidRPr="003C2925">
              <w:rPr>
                <w:rStyle w:val="Hyperlink"/>
                <w:noProof/>
              </w:rPr>
              <w:t>Answers</w:t>
            </w:r>
            <w:r w:rsidR="00EA429C">
              <w:rPr>
                <w:noProof/>
                <w:webHidden/>
              </w:rPr>
              <w:tab/>
            </w:r>
            <w:r w:rsidR="00EA429C">
              <w:rPr>
                <w:noProof/>
                <w:webHidden/>
              </w:rPr>
              <w:fldChar w:fldCharType="begin"/>
            </w:r>
            <w:r w:rsidR="00EA429C">
              <w:rPr>
                <w:noProof/>
                <w:webHidden/>
              </w:rPr>
              <w:instrText xml:space="preserve"> PAGEREF _Toc492644807 \h </w:instrText>
            </w:r>
            <w:r w:rsidR="00EA429C">
              <w:rPr>
                <w:noProof/>
                <w:webHidden/>
              </w:rPr>
            </w:r>
            <w:r w:rsidR="00EA429C">
              <w:rPr>
                <w:noProof/>
                <w:webHidden/>
              </w:rPr>
              <w:fldChar w:fldCharType="separate"/>
            </w:r>
            <w:r w:rsidR="00C57B77">
              <w:rPr>
                <w:noProof/>
                <w:webHidden/>
              </w:rPr>
              <w:t>8</w:t>
            </w:r>
            <w:r w:rsidR="00EA429C">
              <w:rPr>
                <w:noProof/>
                <w:webHidden/>
              </w:rPr>
              <w:fldChar w:fldCharType="end"/>
            </w:r>
          </w:hyperlink>
        </w:p>
        <w:p w14:paraId="2021B7E4" w14:textId="36E29E0E" w:rsidR="00EA429C" w:rsidRDefault="00A73186">
          <w:pPr>
            <w:pStyle w:val="TOC3"/>
            <w:tabs>
              <w:tab w:val="right" w:leader="dot" w:pos="8630"/>
            </w:tabs>
            <w:rPr>
              <w:rFonts w:eastAsiaTheme="minorEastAsia" w:cstheme="minorBidi"/>
              <w:i w:val="0"/>
              <w:iCs w:val="0"/>
              <w:noProof/>
              <w:sz w:val="22"/>
              <w:szCs w:val="22"/>
              <w:lang w:eastAsia="en-US"/>
            </w:rPr>
          </w:pPr>
          <w:hyperlink w:anchor="_Toc492644808" w:history="1">
            <w:r w:rsidR="00EA429C" w:rsidRPr="003C2925">
              <w:rPr>
                <w:rStyle w:val="Hyperlink"/>
                <w:noProof/>
              </w:rPr>
              <w:t>Task 1</w:t>
            </w:r>
            <w:r w:rsidR="00EA429C">
              <w:rPr>
                <w:noProof/>
                <w:webHidden/>
              </w:rPr>
              <w:tab/>
            </w:r>
            <w:r w:rsidR="00EA429C">
              <w:rPr>
                <w:noProof/>
                <w:webHidden/>
              </w:rPr>
              <w:fldChar w:fldCharType="begin"/>
            </w:r>
            <w:r w:rsidR="00EA429C">
              <w:rPr>
                <w:noProof/>
                <w:webHidden/>
              </w:rPr>
              <w:instrText xml:space="preserve"> PAGEREF _Toc492644808 \h </w:instrText>
            </w:r>
            <w:r w:rsidR="00EA429C">
              <w:rPr>
                <w:noProof/>
                <w:webHidden/>
              </w:rPr>
            </w:r>
            <w:r w:rsidR="00EA429C">
              <w:rPr>
                <w:noProof/>
                <w:webHidden/>
              </w:rPr>
              <w:fldChar w:fldCharType="separate"/>
            </w:r>
            <w:r w:rsidR="00C57B77">
              <w:rPr>
                <w:noProof/>
                <w:webHidden/>
              </w:rPr>
              <w:t>8</w:t>
            </w:r>
            <w:r w:rsidR="00EA429C">
              <w:rPr>
                <w:noProof/>
                <w:webHidden/>
              </w:rPr>
              <w:fldChar w:fldCharType="end"/>
            </w:r>
          </w:hyperlink>
        </w:p>
        <w:p w14:paraId="48986E22" w14:textId="6DC2A8ED" w:rsidR="00EA429C" w:rsidRDefault="00A73186">
          <w:pPr>
            <w:pStyle w:val="TOC3"/>
            <w:tabs>
              <w:tab w:val="right" w:leader="dot" w:pos="8630"/>
            </w:tabs>
            <w:rPr>
              <w:rFonts w:eastAsiaTheme="minorEastAsia" w:cstheme="minorBidi"/>
              <w:i w:val="0"/>
              <w:iCs w:val="0"/>
              <w:noProof/>
              <w:sz w:val="22"/>
              <w:szCs w:val="22"/>
              <w:lang w:eastAsia="en-US"/>
            </w:rPr>
          </w:pPr>
          <w:hyperlink w:anchor="_Toc492644809" w:history="1">
            <w:r w:rsidR="00EA429C" w:rsidRPr="003C2925">
              <w:rPr>
                <w:rStyle w:val="Hyperlink"/>
                <w:noProof/>
              </w:rPr>
              <w:t>Task 2</w:t>
            </w:r>
            <w:r w:rsidR="00EA429C">
              <w:rPr>
                <w:noProof/>
                <w:webHidden/>
              </w:rPr>
              <w:tab/>
            </w:r>
            <w:r w:rsidR="00EA429C">
              <w:rPr>
                <w:noProof/>
                <w:webHidden/>
              </w:rPr>
              <w:fldChar w:fldCharType="begin"/>
            </w:r>
            <w:r w:rsidR="00EA429C">
              <w:rPr>
                <w:noProof/>
                <w:webHidden/>
              </w:rPr>
              <w:instrText xml:space="preserve"> PAGEREF _Toc492644809 \h </w:instrText>
            </w:r>
            <w:r w:rsidR="00EA429C">
              <w:rPr>
                <w:noProof/>
                <w:webHidden/>
              </w:rPr>
            </w:r>
            <w:r w:rsidR="00EA429C">
              <w:rPr>
                <w:noProof/>
                <w:webHidden/>
              </w:rPr>
              <w:fldChar w:fldCharType="separate"/>
            </w:r>
            <w:r w:rsidR="00C57B77">
              <w:rPr>
                <w:noProof/>
                <w:webHidden/>
              </w:rPr>
              <w:t>8</w:t>
            </w:r>
            <w:r w:rsidR="00EA429C">
              <w:rPr>
                <w:noProof/>
                <w:webHidden/>
              </w:rPr>
              <w:fldChar w:fldCharType="end"/>
            </w:r>
          </w:hyperlink>
        </w:p>
        <w:p w14:paraId="1AC5F30F" w14:textId="689355B9" w:rsidR="00EA429C" w:rsidRDefault="00A73186">
          <w:pPr>
            <w:pStyle w:val="TOC3"/>
            <w:tabs>
              <w:tab w:val="right" w:leader="dot" w:pos="8630"/>
            </w:tabs>
            <w:rPr>
              <w:rFonts w:eastAsiaTheme="minorEastAsia" w:cstheme="minorBidi"/>
              <w:i w:val="0"/>
              <w:iCs w:val="0"/>
              <w:noProof/>
              <w:sz w:val="22"/>
              <w:szCs w:val="22"/>
              <w:lang w:eastAsia="en-US"/>
            </w:rPr>
          </w:pPr>
          <w:hyperlink w:anchor="_Toc492644810" w:history="1">
            <w:r w:rsidR="00EA429C" w:rsidRPr="003C2925">
              <w:rPr>
                <w:rStyle w:val="Hyperlink"/>
                <w:noProof/>
              </w:rPr>
              <w:t>Task 3</w:t>
            </w:r>
            <w:r w:rsidR="00EA429C">
              <w:rPr>
                <w:noProof/>
                <w:webHidden/>
              </w:rPr>
              <w:tab/>
            </w:r>
            <w:r w:rsidR="00EA429C">
              <w:rPr>
                <w:noProof/>
                <w:webHidden/>
              </w:rPr>
              <w:fldChar w:fldCharType="begin"/>
            </w:r>
            <w:r w:rsidR="00EA429C">
              <w:rPr>
                <w:noProof/>
                <w:webHidden/>
              </w:rPr>
              <w:instrText xml:space="preserve"> PAGEREF _Toc492644810 \h </w:instrText>
            </w:r>
            <w:r w:rsidR="00EA429C">
              <w:rPr>
                <w:noProof/>
                <w:webHidden/>
              </w:rPr>
            </w:r>
            <w:r w:rsidR="00EA429C">
              <w:rPr>
                <w:noProof/>
                <w:webHidden/>
              </w:rPr>
              <w:fldChar w:fldCharType="separate"/>
            </w:r>
            <w:r w:rsidR="00C57B77">
              <w:rPr>
                <w:noProof/>
                <w:webHidden/>
              </w:rPr>
              <w:t>9</w:t>
            </w:r>
            <w:r w:rsidR="00EA429C">
              <w:rPr>
                <w:noProof/>
                <w:webHidden/>
              </w:rPr>
              <w:fldChar w:fldCharType="end"/>
            </w:r>
          </w:hyperlink>
        </w:p>
        <w:p w14:paraId="1C268FB5" w14:textId="1C93D21C" w:rsidR="0084020F" w:rsidRPr="009A0983" w:rsidRDefault="0084020F">
          <w:pPr>
            <w:rPr>
              <w:rFonts w:asciiTheme="minorHAnsi" w:hAnsiTheme="minorHAnsi" w:cstheme="minorHAnsi"/>
            </w:rPr>
          </w:pPr>
          <w:r w:rsidRPr="009A0983">
            <w:rPr>
              <w:rFonts w:asciiTheme="minorHAnsi" w:hAnsiTheme="minorHAnsi" w:cstheme="minorHAnsi"/>
              <w:b/>
              <w:bCs/>
              <w:noProof/>
            </w:rPr>
            <w:fldChar w:fldCharType="end"/>
          </w:r>
        </w:p>
      </w:sdtContent>
    </w:sdt>
    <w:p w14:paraId="0E63CF86" w14:textId="77777777" w:rsidR="000F1F31" w:rsidRPr="009A0983" w:rsidRDefault="000F1F31" w:rsidP="0084020F">
      <w:pPr>
        <w:pStyle w:val="DocumentTitle"/>
        <w:rPr>
          <w:rFonts w:asciiTheme="minorHAnsi" w:hAnsiTheme="minorHAnsi" w:cstheme="minorHAnsi"/>
          <w:b/>
          <w:bCs w:val="0"/>
          <w:szCs w:val="32"/>
        </w:rPr>
      </w:pPr>
      <w:r w:rsidRPr="009A0983">
        <w:rPr>
          <w:rFonts w:asciiTheme="minorHAnsi" w:hAnsiTheme="minorHAnsi" w:cstheme="minorHAnsi"/>
        </w:rPr>
        <w:br w:type="page"/>
      </w:r>
    </w:p>
    <w:p w14:paraId="1ED7F539" w14:textId="1F0E7CAA" w:rsidR="000E3AD1" w:rsidRPr="009A0983" w:rsidRDefault="00416A7F" w:rsidP="00F8555B">
      <w:pPr>
        <w:pStyle w:val="Heading1"/>
        <w:spacing w:line="276" w:lineRule="auto"/>
        <w:rPr>
          <w:rFonts w:asciiTheme="minorHAnsi" w:hAnsiTheme="minorHAnsi" w:cstheme="minorHAnsi"/>
        </w:rPr>
      </w:pPr>
      <w:bookmarkStart w:id="3" w:name="_Toc492644805"/>
      <w:bookmarkEnd w:id="0"/>
      <w:r>
        <w:rPr>
          <w:rFonts w:asciiTheme="minorHAnsi" w:hAnsiTheme="minorHAnsi" w:cstheme="minorHAnsi"/>
        </w:rPr>
        <w:lastRenderedPageBreak/>
        <w:t>Labs prerequisites:</w:t>
      </w:r>
      <w:bookmarkEnd w:id="3"/>
      <w:r>
        <w:rPr>
          <w:rFonts w:asciiTheme="minorHAnsi" w:hAnsiTheme="minorHAnsi" w:cstheme="minorHAnsi"/>
        </w:rPr>
        <w:t xml:space="preserve"> </w:t>
      </w:r>
    </w:p>
    <w:p w14:paraId="0F8BD06B" w14:textId="08540840" w:rsidR="000E3AD1" w:rsidRPr="009A0983" w:rsidRDefault="000E3AD1" w:rsidP="000E3AD1">
      <w:pPr>
        <w:pStyle w:val="Heading4"/>
        <w:tabs>
          <w:tab w:val="left" w:pos="5547"/>
          <w:tab w:val="left" w:pos="5987"/>
        </w:tabs>
        <w:spacing w:after="120" w:line="276" w:lineRule="auto"/>
        <w:rPr>
          <w:rFonts w:asciiTheme="minorHAnsi" w:hAnsiTheme="minorHAnsi" w:cstheme="minorHAnsi"/>
          <w:color w:val="A6A6A6" w:themeColor="background1" w:themeShade="A6"/>
        </w:rPr>
      </w:pPr>
      <w:r w:rsidRPr="009A0983">
        <w:rPr>
          <w:rFonts w:asciiTheme="minorHAnsi" w:hAnsiTheme="minorHAnsi" w:cstheme="minorHAnsi"/>
        </w:rPr>
        <w:t xml:space="preserve">Introduction  </w:t>
      </w:r>
    </w:p>
    <w:p w14:paraId="01C73FC3" w14:textId="1C57578F" w:rsidR="000E3AD1" w:rsidRDefault="00C72258" w:rsidP="00DF576E">
      <w:pPr>
        <w:spacing w:line="276" w:lineRule="auto"/>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This lab allows you to try out the various OAuth2 flows and use </w:t>
      </w:r>
      <w:proofErr w:type="spellStart"/>
      <w:r>
        <w:rPr>
          <w:rFonts w:asciiTheme="minorHAnsi" w:eastAsiaTheme="minorHAnsi" w:hAnsiTheme="minorHAnsi" w:cstheme="minorHAnsi"/>
          <w:lang w:eastAsia="en-US"/>
        </w:rPr>
        <w:t>OpenIDConnect</w:t>
      </w:r>
      <w:proofErr w:type="spellEnd"/>
      <w:r w:rsidR="00416A7F">
        <w:rPr>
          <w:rFonts w:asciiTheme="minorHAnsi" w:eastAsiaTheme="minorHAnsi" w:hAnsiTheme="minorHAnsi" w:cstheme="minorHAnsi"/>
          <w:lang w:eastAsia="en-US"/>
        </w:rPr>
        <w:t>.</w:t>
      </w:r>
    </w:p>
    <w:p w14:paraId="53E5D9BB"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Objectives </w:t>
      </w:r>
    </w:p>
    <w:p w14:paraId="700B299E" w14:textId="46A4CE4C" w:rsidR="000E3AD1" w:rsidRPr="009A0983" w:rsidRDefault="00C72258" w:rsidP="008E7F53">
      <w:pPr>
        <w:pStyle w:val="Lb1"/>
        <w:numPr>
          <w:ilvl w:val="0"/>
          <w:numId w:val="0"/>
        </w:numPr>
        <w:spacing w:line="276" w:lineRule="auto"/>
        <w:ind w:left="720"/>
        <w:rPr>
          <w:rFonts w:asciiTheme="minorHAnsi" w:hAnsiTheme="minorHAnsi" w:cstheme="minorHAnsi"/>
          <w:lang w:eastAsia="en-US"/>
        </w:rPr>
      </w:pPr>
      <w:r>
        <w:rPr>
          <w:rFonts w:asciiTheme="minorHAnsi" w:hAnsiTheme="minorHAnsi" w:cstheme="minorHAnsi"/>
          <w:lang w:eastAsia="en-US"/>
        </w:rPr>
        <w:t>Obtain id token and/or access token for various application topologies</w:t>
      </w:r>
      <w:r w:rsidR="00611492">
        <w:rPr>
          <w:rFonts w:asciiTheme="minorHAnsi" w:hAnsiTheme="minorHAnsi" w:cstheme="minorHAnsi"/>
          <w:lang w:eastAsia="en-US"/>
        </w:rPr>
        <w:t xml:space="preserve">. </w:t>
      </w:r>
    </w:p>
    <w:p w14:paraId="21642B35"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Prerequisites (if applicable) </w:t>
      </w:r>
    </w:p>
    <w:p w14:paraId="04E69F31" w14:textId="0501F25D" w:rsidR="00611492" w:rsidRDefault="0040101D" w:rsidP="00611492">
      <w:pPr>
        <w:pStyle w:val="Lb1"/>
        <w:numPr>
          <w:ilvl w:val="0"/>
          <w:numId w:val="0"/>
        </w:numPr>
        <w:tabs>
          <w:tab w:val="clear" w:pos="720"/>
        </w:tabs>
        <w:ind w:left="1080"/>
        <w:rPr>
          <w:rFonts w:asciiTheme="minorHAnsi" w:hAnsiTheme="minorHAnsi" w:cstheme="minorHAnsi"/>
        </w:rPr>
      </w:pPr>
      <w:r>
        <w:rPr>
          <w:rFonts w:asciiTheme="minorHAnsi" w:hAnsiTheme="minorHAnsi" w:cstheme="minorHAnsi"/>
        </w:rPr>
        <w:t>Web browser</w:t>
      </w:r>
    </w:p>
    <w:p w14:paraId="36BB85EB" w14:textId="60E63120" w:rsidR="0040101D" w:rsidRDefault="0040101D" w:rsidP="00611492">
      <w:pPr>
        <w:pStyle w:val="Lb1"/>
        <w:numPr>
          <w:ilvl w:val="0"/>
          <w:numId w:val="0"/>
        </w:numPr>
        <w:tabs>
          <w:tab w:val="clear" w:pos="720"/>
        </w:tabs>
        <w:ind w:left="1080"/>
        <w:rPr>
          <w:rFonts w:asciiTheme="minorHAnsi" w:hAnsiTheme="minorHAnsi" w:cstheme="minorHAnsi"/>
        </w:rPr>
      </w:pPr>
      <w:r>
        <w:rPr>
          <w:rFonts w:asciiTheme="minorHAnsi" w:hAnsiTheme="minorHAnsi" w:cstheme="minorHAnsi"/>
        </w:rPr>
        <w:t>Web client</w:t>
      </w:r>
      <w:r w:rsidR="002F67B3">
        <w:rPr>
          <w:rFonts w:asciiTheme="minorHAnsi" w:hAnsiTheme="minorHAnsi" w:cstheme="minorHAnsi"/>
        </w:rPr>
        <w:t>, e.g. Fiddler or Postman</w:t>
      </w:r>
    </w:p>
    <w:p w14:paraId="79F7899D" w14:textId="19912182" w:rsidR="002F67B3" w:rsidRDefault="00303334" w:rsidP="00611492">
      <w:pPr>
        <w:pStyle w:val="Lb1"/>
        <w:numPr>
          <w:ilvl w:val="0"/>
          <w:numId w:val="0"/>
        </w:numPr>
        <w:tabs>
          <w:tab w:val="clear" w:pos="720"/>
        </w:tabs>
        <w:ind w:left="1080"/>
        <w:rPr>
          <w:rFonts w:asciiTheme="minorHAnsi" w:hAnsiTheme="minorHAnsi" w:cstheme="minorHAnsi"/>
        </w:rPr>
      </w:pPr>
      <w:r>
        <w:rPr>
          <w:rFonts w:asciiTheme="minorHAnsi" w:hAnsiTheme="minorHAnsi" w:cstheme="minorHAnsi"/>
        </w:rPr>
        <w:t>Each task will require some of the</w:t>
      </w:r>
      <w:r w:rsidR="002F67B3">
        <w:rPr>
          <w:rFonts w:asciiTheme="minorHAnsi" w:hAnsiTheme="minorHAnsi" w:cstheme="minorHAnsi"/>
        </w:rPr>
        <w:t xml:space="preserve"> following properties</w:t>
      </w:r>
      <w:r>
        <w:rPr>
          <w:rFonts w:asciiTheme="minorHAnsi" w:hAnsiTheme="minorHAnsi" w:cstheme="minorHAnsi"/>
        </w:rPr>
        <w:t>:</w:t>
      </w:r>
    </w:p>
    <w:tbl>
      <w:tblPr>
        <w:tblStyle w:val="TableGrid"/>
        <w:tblW w:w="0" w:type="auto"/>
        <w:tblInd w:w="1080" w:type="dxa"/>
        <w:tblLayout w:type="fixed"/>
        <w:tblLook w:val="04A0" w:firstRow="1" w:lastRow="0" w:firstColumn="1" w:lastColumn="0" w:noHBand="0" w:noVBand="1"/>
      </w:tblPr>
      <w:tblGrid>
        <w:gridCol w:w="2605"/>
        <w:gridCol w:w="4945"/>
      </w:tblGrid>
      <w:tr w:rsidR="003A1FEC" w14:paraId="014A402D" w14:textId="77777777" w:rsidTr="00AD72DE">
        <w:tc>
          <w:tcPr>
            <w:tcW w:w="2605" w:type="dxa"/>
          </w:tcPr>
          <w:p w14:paraId="626AB319" w14:textId="5BD7FBC4" w:rsidR="003A1FEC" w:rsidRPr="002F67B3" w:rsidRDefault="003A1FEC" w:rsidP="00611492">
            <w:pPr>
              <w:pStyle w:val="Lb1"/>
              <w:numPr>
                <w:ilvl w:val="0"/>
                <w:numId w:val="0"/>
              </w:numPr>
              <w:tabs>
                <w:tab w:val="clear" w:pos="720"/>
              </w:tabs>
              <w:rPr>
                <w:rFonts w:asciiTheme="minorHAnsi" w:hAnsiTheme="minorHAnsi" w:cstheme="minorHAnsi"/>
                <w:b/>
                <w:sz w:val="24"/>
              </w:rPr>
            </w:pPr>
            <w:r w:rsidRPr="002F67B3">
              <w:rPr>
                <w:rFonts w:asciiTheme="minorHAnsi" w:hAnsiTheme="minorHAnsi" w:cstheme="minorHAnsi"/>
                <w:b/>
                <w:sz w:val="24"/>
              </w:rPr>
              <w:t>Property</w:t>
            </w:r>
          </w:p>
        </w:tc>
        <w:tc>
          <w:tcPr>
            <w:tcW w:w="4945" w:type="dxa"/>
          </w:tcPr>
          <w:p w14:paraId="3265AA7D" w14:textId="0196D07C" w:rsidR="003A1FEC" w:rsidRPr="002F67B3" w:rsidRDefault="003A1FEC" w:rsidP="00611492">
            <w:pPr>
              <w:pStyle w:val="Lb1"/>
              <w:numPr>
                <w:ilvl w:val="0"/>
                <w:numId w:val="0"/>
              </w:numPr>
              <w:tabs>
                <w:tab w:val="clear" w:pos="720"/>
              </w:tabs>
              <w:rPr>
                <w:rFonts w:asciiTheme="minorHAnsi" w:hAnsiTheme="minorHAnsi" w:cstheme="minorHAnsi"/>
                <w:b/>
                <w:sz w:val="24"/>
              </w:rPr>
            </w:pPr>
            <w:r w:rsidRPr="002F67B3">
              <w:rPr>
                <w:rFonts w:asciiTheme="minorHAnsi" w:hAnsiTheme="minorHAnsi" w:cstheme="minorHAnsi"/>
                <w:b/>
                <w:sz w:val="24"/>
              </w:rPr>
              <w:t>Value</w:t>
            </w:r>
          </w:p>
        </w:tc>
      </w:tr>
      <w:tr w:rsidR="003A1FEC" w14:paraId="62BA7CE6" w14:textId="77777777" w:rsidTr="00AD72DE">
        <w:tc>
          <w:tcPr>
            <w:tcW w:w="2605" w:type="dxa"/>
          </w:tcPr>
          <w:p w14:paraId="188CABC2" w14:textId="42DF41CE" w:rsidR="003A1FEC" w:rsidRPr="00303334" w:rsidRDefault="00AD72DE" w:rsidP="00611492">
            <w:pPr>
              <w:pStyle w:val="Lb1"/>
              <w:numPr>
                <w:ilvl w:val="0"/>
                <w:numId w:val="0"/>
              </w:numPr>
              <w:tabs>
                <w:tab w:val="clear" w:pos="720"/>
              </w:tabs>
              <w:rPr>
                <w:rFonts w:asciiTheme="minorHAnsi" w:hAnsiTheme="minorHAnsi" w:cstheme="minorHAnsi"/>
                <w:i/>
              </w:rPr>
            </w:pPr>
            <w:r>
              <w:rPr>
                <w:rFonts w:asciiTheme="minorHAnsi" w:hAnsiTheme="minorHAnsi" w:cstheme="minorHAnsi"/>
                <w:i/>
              </w:rPr>
              <w:t xml:space="preserve">URL of </w:t>
            </w:r>
            <w:proofErr w:type="spellStart"/>
            <w:r>
              <w:rPr>
                <w:rFonts w:asciiTheme="minorHAnsi" w:hAnsiTheme="minorHAnsi" w:cstheme="minorHAnsi"/>
                <w:i/>
              </w:rPr>
              <w:t>authz</w:t>
            </w:r>
            <w:proofErr w:type="spellEnd"/>
            <w:r>
              <w:rPr>
                <w:rFonts w:asciiTheme="minorHAnsi" w:hAnsiTheme="minorHAnsi" w:cstheme="minorHAnsi"/>
                <w:i/>
              </w:rPr>
              <w:t xml:space="preserve"> server</w:t>
            </w:r>
          </w:p>
        </w:tc>
        <w:tc>
          <w:tcPr>
            <w:tcW w:w="4945" w:type="dxa"/>
          </w:tcPr>
          <w:p w14:paraId="67A5E7CC" w14:textId="543AE263" w:rsidR="003A1FEC" w:rsidRDefault="00AD72DE" w:rsidP="00611492">
            <w:pPr>
              <w:pStyle w:val="Lb1"/>
              <w:numPr>
                <w:ilvl w:val="0"/>
                <w:numId w:val="0"/>
              </w:numPr>
              <w:tabs>
                <w:tab w:val="clear" w:pos="720"/>
              </w:tabs>
              <w:rPr>
                <w:rFonts w:asciiTheme="minorHAnsi" w:hAnsiTheme="minorHAnsi" w:cstheme="minorHAnsi"/>
              </w:rPr>
            </w:pPr>
            <w:r>
              <w:rPr>
                <w:rFonts w:asciiTheme="minorHAnsi" w:hAnsiTheme="minorHAnsi" w:cstheme="minorHAnsi"/>
              </w:rPr>
              <w:t>https://login.microsoftonline.com/</w:t>
            </w:r>
            <w:r w:rsidR="00C01B11">
              <w:rPr>
                <w:rFonts w:asciiTheme="minorHAnsi" w:hAnsiTheme="minorHAnsi" w:cstheme="minorHAnsi"/>
              </w:rPr>
              <w:t>ModernAuthn.onmicrosoft.com</w:t>
            </w:r>
            <w:r>
              <w:rPr>
                <w:rFonts w:asciiTheme="minorHAnsi" w:hAnsiTheme="minorHAnsi" w:cstheme="minorHAnsi"/>
              </w:rPr>
              <w:t>/</w:t>
            </w:r>
          </w:p>
        </w:tc>
      </w:tr>
      <w:tr w:rsidR="003A1FEC" w14:paraId="75614019" w14:textId="77777777" w:rsidTr="00AD72DE">
        <w:tc>
          <w:tcPr>
            <w:tcW w:w="2605" w:type="dxa"/>
          </w:tcPr>
          <w:p w14:paraId="27566869" w14:textId="638599B7" w:rsidR="003A1FEC" w:rsidRPr="00303334" w:rsidRDefault="003A1FEC"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Tenant id</w:t>
            </w:r>
          </w:p>
        </w:tc>
        <w:tc>
          <w:tcPr>
            <w:tcW w:w="4945" w:type="dxa"/>
          </w:tcPr>
          <w:p w14:paraId="38F04A5A" w14:textId="65DCDEE9" w:rsidR="003A1FEC" w:rsidRDefault="002F67B3" w:rsidP="00611492">
            <w:pPr>
              <w:pStyle w:val="Lb1"/>
              <w:numPr>
                <w:ilvl w:val="0"/>
                <w:numId w:val="0"/>
              </w:numPr>
              <w:tabs>
                <w:tab w:val="clear" w:pos="720"/>
              </w:tabs>
              <w:rPr>
                <w:rFonts w:asciiTheme="minorHAnsi" w:hAnsiTheme="minorHAnsi" w:cstheme="minorHAnsi"/>
              </w:rPr>
            </w:pPr>
            <w:r w:rsidRPr="002F67B3">
              <w:rPr>
                <w:rFonts w:asciiTheme="minorHAnsi" w:hAnsiTheme="minorHAnsi" w:cstheme="minorHAnsi"/>
              </w:rPr>
              <w:t>c29c8631-b372-4cf1-91f5-76180b30594b</w:t>
            </w:r>
          </w:p>
        </w:tc>
      </w:tr>
      <w:tr w:rsidR="003A1FEC" w14:paraId="6747E2A0" w14:textId="77777777" w:rsidTr="00AD72DE">
        <w:tc>
          <w:tcPr>
            <w:tcW w:w="2605" w:type="dxa"/>
          </w:tcPr>
          <w:p w14:paraId="2EE50461" w14:textId="46F172D4" w:rsidR="003A1FEC" w:rsidRPr="00303334" w:rsidRDefault="003A1FEC"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Confidential (web) client id</w:t>
            </w:r>
          </w:p>
        </w:tc>
        <w:tc>
          <w:tcPr>
            <w:tcW w:w="4945" w:type="dxa"/>
          </w:tcPr>
          <w:p w14:paraId="22E5DC79" w14:textId="3DCFAA3D" w:rsidR="003A1FEC" w:rsidRDefault="00495D06" w:rsidP="00611492">
            <w:pPr>
              <w:pStyle w:val="Lb1"/>
              <w:numPr>
                <w:ilvl w:val="0"/>
                <w:numId w:val="0"/>
              </w:numPr>
              <w:tabs>
                <w:tab w:val="clear" w:pos="720"/>
              </w:tabs>
              <w:rPr>
                <w:rFonts w:asciiTheme="minorHAnsi" w:hAnsiTheme="minorHAnsi" w:cstheme="minorHAnsi"/>
              </w:rPr>
            </w:pPr>
            <w:r>
              <w:rPr>
                <w:rFonts w:ascii="Segoe UI" w:hAnsi="Segoe UI" w:cs="Segoe UI"/>
                <w:color w:val="000000"/>
              </w:rPr>
              <w:t>1c635c96-739f-4a45-8020-0ee6ba133681</w:t>
            </w:r>
          </w:p>
        </w:tc>
      </w:tr>
      <w:tr w:rsidR="00ED7EAA" w14:paraId="010E2325" w14:textId="77777777" w:rsidTr="00AD72DE">
        <w:tc>
          <w:tcPr>
            <w:tcW w:w="2605" w:type="dxa"/>
          </w:tcPr>
          <w:p w14:paraId="760A56D0" w14:textId="294FC659" w:rsidR="00ED7EAA" w:rsidRPr="00303334" w:rsidRDefault="00ED7EAA"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Confidential client URI</w:t>
            </w:r>
          </w:p>
        </w:tc>
        <w:tc>
          <w:tcPr>
            <w:tcW w:w="4945" w:type="dxa"/>
          </w:tcPr>
          <w:p w14:paraId="05B16220" w14:textId="0D2B1F57" w:rsidR="00ED7EAA" w:rsidRDefault="00495D06" w:rsidP="00611492">
            <w:pPr>
              <w:pStyle w:val="Lb1"/>
              <w:numPr>
                <w:ilvl w:val="0"/>
                <w:numId w:val="0"/>
              </w:numPr>
              <w:tabs>
                <w:tab w:val="clear" w:pos="720"/>
              </w:tabs>
              <w:rPr>
                <w:rFonts w:asciiTheme="minorHAnsi" w:hAnsiTheme="minorHAnsi" w:cstheme="minorHAnsi"/>
              </w:rPr>
            </w:pPr>
            <w:r w:rsidRPr="00495D06">
              <w:rPr>
                <w:rFonts w:asciiTheme="minorHAnsi" w:hAnsiTheme="minorHAnsi" w:cstheme="minorHAnsi"/>
              </w:rPr>
              <w:t>https://modernauthn.com/</w:t>
            </w:r>
          </w:p>
        </w:tc>
      </w:tr>
      <w:tr w:rsidR="003A1FEC" w14:paraId="413E8498" w14:textId="77777777" w:rsidTr="00AD72DE">
        <w:tc>
          <w:tcPr>
            <w:tcW w:w="2605" w:type="dxa"/>
          </w:tcPr>
          <w:p w14:paraId="4BCDF7B4" w14:textId="5E71498A" w:rsidR="003A1FEC" w:rsidRPr="00303334" w:rsidRDefault="003A1FEC"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 xml:space="preserve">Confidential client </w:t>
            </w:r>
            <w:r w:rsidR="00713412" w:rsidRPr="00303334">
              <w:rPr>
                <w:rFonts w:asciiTheme="minorHAnsi" w:hAnsiTheme="minorHAnsi" w:cstheme="minorHAnsi"/>
                <w:i/>
              </w:rPr>
              <w:t>secret</w:t>
            </w:r>
          </w:p>
        </w:tc>
        <w:tc>
          <w:tcPr>
            <w:tcW w:w="4945" w:type="dxa"/>
          </w:tcPr>
          <w:p w14:paraId="37A49D97" w14:textId="0F542A0D" w:rsidR="003A1FEC" w:rsidRDefault="00372526" w:rsidP="00611492">
            <w:pPr>
              <w:pStyle w:val="Lb1"/>
              <w:numPr>
                <w:ilvl w:val="0"/>
                <w:numId w:val="0"/>
              </w:numPr>
              <w:tabs>
                <w:tab w:val="clear" w:pos="720"/>
              </w:tabs>
              <w:rPr>
                <w:rFonts w:asciiTheme="minorHAnsi" w:hAnsiTheme="minorHAnsi" w:cstheme="minorHAnsi"/>
              </w:rPr>
            </w:pPr>
            <w:r w:rsidRPr="00372526">
              <w:rPr>
                <w:rFonts w:ascii="Segoe UI" w:hAnsi="Segoe UI" w:cs="Segoe UI"/>
                <w:color w:val="252525"/>
                <w:sz w:val="18"/>
                <w:szCs w:val="18"/>
              </w:rPr>
              <w:t>foWz-8aGxcD0qGC@Z5qkdx</w:t>
            </w:r>
            <w:proofErr w:type="gramStart"/>
            <w:r w:rsidRPr="00372526">
              <w:rPr>
                <w:rFonts w:ascii="Segoe UI" w:hAnsi="Segoe UI" w:cs="Segoe UI"/>
                <w:color w:val="252525"/>
                <w:sz w:val="18"/>
                <w:szCs w:val="18"/>
              </w:rPr>
              <w:t>-?ipLoKFF</w:t>
            </w:r>
            <w:proofErr w:type="gramEnd"/>
            <w:r w:rsidRPr="00372526">
              <w:rPr>
                <w:rFonts w:ascii="Segoe UI" w:hAnsi="Segoe UI" w:cs="Segoe UI"/>
                <w:color w:val="252525"/>
                <w:sz w:val="18"/>
                <w:szCs w:val="18"/>
              </w:rPr>
              <w:t>5</w:t>
            </w:r>
          </w:p>
        </w:tc>
      </w:tr>
      <w:tr w:rsidR="00F22BAE" w14:paraId="791AA729" w14:textId="77777777" w:rsidTr="00AD72DE">
        <w:tc>
          <w:tcPr>
            <w:tcW w:w="2605" w:type="dxa"/>
          </w:tcPr>
          <w:p w14:paraId="23E21C1D" w14:textId="0F9C4EEB" w:rsidR="00F22BAE" w:rsidRPr="00303334" w:rsidRDefault="00F22BAE" w:rsidP="00611492">
            <w:pPr>
              <w:pStyle w:val="Lb1"/>
              <w:numPr>
                <w:ilvl w:val="0"/>
                <w:numId w:val="0"/>
              </w:numPr>
              <w:tabs>
                <w:tab w:val="clear" w:pos="720"/>
              </w:tabs>
              <w:rPr>
                <w:rFonts w:asciiTheme="minorHAnsi" w:hAnsiTheme="minorHAnsi" w:cstheme="minorHAnsi"/>
                <w:i/>
              </w:rPr>
            </w:pPr>
            <w:r>
              <w:rPr>
                <w:rFonts w:asciiTheme="minorHAnsi" w:hAnsiTheme="minorHAnsi" w:cstheme="minorHAnsi"/>
                <w:i/>
              </w:rPr>
              <w:t xml:space="preserve">Redirect </w:t>
            </w:r>
            <w:proofErr w:type="spellStart"/>
            <w:r>
              <w:rPr>
                <w:rFonts w:asciiTheme="minorHAnsi" w:hAnsiTheme="minorHAnsi" w:cstheme="minorHAnsi"/>
                <w:i/>
              </w:rPr>
              <w:t>uri</w:t>
            </w:r>
            <w:proofErr w:type="spellEnd"/>
          </w:p>
        </w:tc>
        <w:tc>
          <w:tcPr>
            <w:tcW w:w="4945" w:type="dxa"/>
          </w:tcPr>
          <w:p w14:paraId="345D4486" w14:textId="5F839893" w:rsidR="00F22BAE" w:rsidRPr="00AA68BB" w:rsidRDefault="00F22BAE" w:rsidP="00611492">
            <w:pPr>
              <w:pStyle w:val="Lb1"/>
              <w:numPr>
                <w:ilvl w:val="0"/>
                <w:numId w:val="0"/>
              </w:numPr>
              <w:tabs>
                <w:tab w:val="clear" w:pos="720"/>
              </w:tabs>
              <w:rPr>
                <w:rFonts w:asciiTheme="minorHAnsi" w:hAnsiTheme="minorHAnsi" w:cstheme="minorHAnsi"/>
              </w:rPr>
            </w:pPr>
            <w:r>
              <w:rPr>
                <w:rFonts w:asciiTheme="minorHAnsi" w:hAnsiTheme="minorHAnsi" w:cstheme="minorHAnsi"/>
              </w:rPr>
              <w:t>https://</w:t>
            </w:r>
            <w:r w:rsidR="00367E5B">
              <w:rPr>
                <w:rFonts w:asciiTheme="minorHAnsi" w:hAnsiTheme="minorHAnsi" w:cstheme="minorHAnsi"/>
              </w:rPr>
              <w:t>jwt.ms/</w:t>
            </w:r>
          </w:p>
        </w:tc>
      </w:tr>
      <w:tr w:rsidR="003A1FEC" w14:paraId="7E92A082" w14:textId="77777777" w:rsidTr="00244113">
        <w:trPr>
          <w:trHeight w:val="440"/>
        </w:trPr>
        <w:tc>
          <w:tcPr>
            <w:tcW w:w="2605" w:type="dxa"/>
          </w:tcPr>
          <w:p w14:paraId="167193C9" w14:textId="280FD540" w:rsidR="003A1FEC" w:rsidRPr="00303334" w:rsidRDefault="004A0DDC"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id</w:t>
            </w:r>
          </w:p>
        </w:tc>
        <w:tc>
          <w:tcPr>
            <w:tcW w:w="4945" w:type="dxa"/>
          </w:tcPr>
          <w:p w14:paraId="1E3F5452" w14:textId="31AA95EB" w:rsidR="003A1FEC" w:rsidRDefault="00A73186" w:rsidP="00611492">
            <w:pPr>
              <w:pStyle w:val="Lb1"/>
              <w:numPr>
                <w:ilvl w:val="0"/>
                <w:numId w:val="0"/>
              </w:numPr>
              <w:tabs>
                <w:tab w:val="clear" w:pos="720"/>
              </w:tabs>
              <w:rPr>
                <w:rFonts w:asciiTheme="minorHAnsi" w:hAnsiTheme="minorHAnsi" w:cstheme="minorHAnsi"/>
              </w:rPr>
            </w:pPr>
            <w:hyperlink r:id="rId20" w:history="1">
              <w:r w:rsidR="00B96139" w:rsidRPr="00165502">
                <w:rPr>
                  <w:rStyle w:val="Hyperlink"/>
                  <w:rFonts w:asciiTheme="minorHAnsi" w:hAnsiTheme="minorHAnsi" w:cstheme="minorHAnsi"/>
                </w:rPr>
                <w:t>user1@modernauthn.onmicrosoft.com</w:t>
              </w:r>
            </w:hyperlink>
          </w:p>
        </w:tc>
      </w:tr>
      <w:tr w:rsidR="003A1FEC" w14:paraId="5E64665A" w14:textId="77777777" w:rsidTr="00AD72DE">
        <w:tc>
          <w:tcPr>
            <w:tcW w:w="2605" w:type="dxa"/>
          </w:tcPr>
          <w:p w14:paraId="5A248972" w14:textId="1E1447A0" w:rsidR="003A1FEC" w:rsidRPr="00303334" w:rsidRDefault="004A0DDC"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password</w:t>
            </w:r>
          </w:p>
        </w:tc>
        <w:tc>
          <w:tcPr>
            <w:tcW w:w="4945" w:type="dxa"/>
          </w:tcPr>
          <w:p w14:paraId="46B9BBBF" w14:textId="0B63E176" w:rsidR="003A1FEC" w:rsidRDefault="00372526" w:rsidP="00611492">
            <w:pPr>
              <w:pStyle w:val="Lb1"/>
              <w:numPr>
                <w:ilvl w:val="0"/>
                <w:numId w:val="0"/>
              </w:numPr>
              <w:tabs>
                <w:tab w:val="clear" w:pos="720"/>
              </w:tabs>
              <w:rPr>
                <w:rFonts w:asciiTheme="minorHAnsi" w:hAnsiTheme="minorHAnsi" w:cstheme="minorHAnsi"/>
              </w:rPr>
            </w:pPr>
            <w:r w:rsidRPr="00372526">
              <w:rPr>
                <w:rFonts w:asciiTheme="minorHAnsi" w:hAnsiTheme="minorHAnsi" w:cstheme="minorHAnsi"/>
              </w:rPr>
              <w:t>M0dern@uth</w:t>
            </w:r>
          </w:p>
        </w:tc>
      </w:tr>
      <w:tr w:rsidR="00372526" w14:paraId="5843C853" w14:textId="77777777" w:rsidTr="00AD72DE">
        <w:tc>
          <w:tcPr>
            <w:tcW w:w="2605" w:type="dxa"/>
          </w:tcPr>
          <w:p w14:paraId="79D710A1" w14:textId="576963DA" w:rsidR="00372526" w:rsidRPr="00303334" w:rsidRDefault="00372526" w:rsidP="00372526">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id</w:t>
            </w:r>
          </w:p>
        </w:tc>
        <w:tc>
          <w:tcPr>
            <w:tcW w:w="4945" w:type="dxa"/>
          </w:tcPr>
          <w:p w14:paraId="4AA5DE08" w14:textId="37E1FACA" w:rsidR="00372526" w:rsidRPr="00372526" w:rsidRDefault="00372526" w:rsidP="00372526">
            <w:pPr>
              <w:pStyle w:val="Lb1"/>
              <w:numPr>
                <w:ilvl w:val="0"/>
                <w:numId w:val="0"/>
              </w:numPr>
              <w:tabs>
                <w:tab w:val="clear" w:pos="720"/>
              </w:tabs>
              <w:rPr>
                <w:rFonts w:asciiTheme="minorHAnsi" w:hAnsiTheme="minorHAnsi" w:cstheme="minorHAnsi"/>
              </w:rPr>
            </w:pPr>
            <w:r w:rsidRPr="00372526">
              <w:rPr>
                <w:rFonts w:asciiTheme="minorHAnsi" w:hAnsiTheme="minorHAnsi" w:cstheme="minorHAnsi"/>
              </w:rPr>
              <w:t>user4@modernauthn.onmicrosoft.com</w:t>
            </w:r>
          </w:p>
        </w:tc>
      </w:tr>
      <w:tr w:rsidR="00372526" w14:paraId="45F28140" w14:textId="77777777" w:rsidTr="00AD72DE">
        <w:tc>
          <w:tcPr>
            <w:tcW w:w="2605" w:type="dxa"/>
          </w:tcPr>
          <w:p w14:paraId="6DC64953" w14:textId="03555F54" w:rsidR="00372526" w:rsidRPr="00303334" w:rsidRDefault="00372526" w:rsidP="00372526">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password</w:t>
            </w:r>
          </w:p>
        </w:tc>
        <w:tc>
          <w:tcPr>
            <w:tcW w:w="4945" w:type="dxa"/>
          </w:tcPr>
          <w:p w14:paraId="6AF7F803" w14:textId="4DA13D36" w:rsidR="00372526" w:rsidRPr="00372526" w:rsidRDefault="00372526" w:rsidP="00372526">
            <w:pPr>
              <w:pStyle w:val="Lb1"/>
              <w:numPr>
                <w:ilvl w:val="0"/>
                <w:numId w:val="0"/>
              </w:numPr>
              <w:tabs>
                <w:tab w:val="clear" w:pos="720"/>
              </w:tabs>
              <w:rPr>
                <w:rFonts w:asciiTheme="minorHAnsi" w:hAnsiTheme="minorHAnsi" w:cstheme="minorHAnsi"/>
              </w:rPr>
            </w:pPr>
            <w:r w:rsidRPr="00372526">
              <w:rPr>
                <w:rFonts w:asciiTheme="minorHAnsi" w:hAnsiTheme="minorHAnsi" w:cstheme="minorHAnsi"/>
              </w:rPr>
              <w:t>Phoenix04</w:t>
            </w:r>
          </w:p>
        </w:tc>
      </w:tr>
      <w:tr w:rsidR="00372526" w14:paraId="3E567E13" w14:textId="77777777" w:rsidTr="00AD72DE">
        <w:tc>
          <w:tcPr>
            <w:tcW w:w="2605" w:type="dxa"/>
          </w:tcPr>
          <w:p w14:paraId="25ABFAAB" w14:textId="6F1BD260" w:rsidR="00372526" w:rsidRPr="00303334" w:rsidRDefault="00372526" w:rsidP="00372526">
            <w:pPr>
              <w:pStyle w:val="Lb1"/>
              <w:numPr>
                <w:ilvl w:val="0"/>
                <w:numId w:val="0"/>
              </w:numPr>
              <w:tabs>
                <w:tab w:val="clear" w:pos="720"/>
              </w:tabs>
              <w:rPr>
                <w:rFonts w:asciiTheme="minorHAnsi" w:hAnsiTheme="minorHAnsi" w:cstheme="minorHAnsi"/>
                <w:i/>
              </w:rPr>
            </w:pPr>
            <w:proofErr w:type="spellStart"/>
            <w:r>
              <w:rPr>
                <w:rFonts w:asciiTheme="minorHAnsi" w:hAnsiTheme="minorHAnsi" w:cstheme="minorHAnsi"/>
                <w:i/>
              </w:rPr>
              <w:t>ResourceId</w:t>
            </w:r>
            <w:proofErr w:type="spellEnd"/>
          </w:p>
        </w:tc>
        <w:tc>
          <w:tcPr>
            <w:tcW w:w="4945" w:type="dxa"/>
          </w:tcPr>
          <w:p w14:paraId="51BC42AB" w14:textId="3A280538" w:rsidR="00372526" w:rsidRPr="00372526" w:rsidRDefault="00372526" w:rsidP="00372526">
            <w:pPr>
              <w:pStyle w:val="Lb1"/>
              <w:numPr>
                <w:ilvl w:val="0"/>
                <w:numId w:val="0"/>
              </w:numPr>
              <w:tabs>
                <w:tab w:val="clear" w:pos="720"/>
              </w:tabs>
              <w:rPr>
                <w:rFonts w:asciiTheme="minorHAnsi" w:hAnsiTheme="minorHAnsi" w:cstheme="minorHAnsi"/>
              </w:rPr>
            </w:pPr>
            <w:r w:rsidRPr="00372526">
              <w:rPr>
                <w:rFonts w:asciiTheme="minorHAnsi" w:hAnsiTheme="minorHAnsi" w:cstheme="minorHAnsi"/>
              </w:rPr>
              <w:t>https://graph.windows.net</w:t>
            </w:r>
          </w:p>
        </w:tc>
      </w:tr>
    </w:tbl>
    <w:p w14:paraId="2998884B" w14:textId="73EC4635" w:rsidR="00662A58" w:rsidRDefault="00662A58" w:rsidP="00611492">
      <w:pPr>
        <w:pStyle w:val="Lb1"/>
        <w:numPr>
          <w:ilvl w:val="0"/>
          <w:numId w:val="0"/>
        </w:numPr>
        <w:tabs>
          <w:tab w:val="clear" w:pos="720"/>
        </w:tabs>
        <w:ind w:left="1080"/>
        <w:rPr>
          <w:rFonts w:asciiTheme="minorHAnsi" w:hAnsiTheme="minorHAnsi" w:cstheme="minorHAnsi"/>
        </w:rPr>
      </w:pPr>
    </w:p>
    <w:p w14:paraId="4A4E4D66" w14:textId="1A18A771" w:rsidR="00567644" w:rsidRDefault="00567644" w:rsidP="00611492">
      <w:pPr>
        <w:pStyle w:val="Lb1"/>
        <w:numPr>
          <w:ilvl w:val="0"/>
          <w:numId w:val="0"/>
        </w:numPr>
        <w:tabs>
          <w:tab w:val="clear" w:pos="720"/>
        </w:tabs>
        <w:ind w:left="1080"/>
        <w:rPr>
          <w:rFonts w:asciiTheme="minorHAnsi" w:hAnsiTheme="minorHAnsi" w:cstheme="minorHAnsi"/>
        </w:rPr>
      </w:pPr>
      <w:r>
        <w:rPr>
          <w:rFonts w:asciiTheme="minorHAnsi" w:hAnsiTheme="minorHAnsi" w:cstheme="minorHAnsi"/>
        </w:rPr>
        <w:t xml:space="preserve">OAuth2 specification: </w:t>
      </w:r>
      <w:hyperlink r:id="rId21" w:history="1">
        <w:r w:rsidRPr="00165502">
          <w:rPr>
            <w:rStyle w:val="Hyperlink"/>
            <w:rFonts w:asciiTheme="minorHAnsi" w:hAnsiTheme="minorHAnsi" w:cstheme="minorHAnsi"/>
          </w:rPr>
          <w:t>https://tools.ietf.org/html/rfc6749</w:t>
        </w:r>
      </w:hyperlink>
    </w:p>
    <w:p w14:paraId="35E36257" w14:textId="77777777" w:rsidR="00567644" w:rsidRPr="009A0983" w:rsidRDefault="00567644" w:rsidP="00611492">
      <w:pPr>
        <w:pStyle w:val="Lb1"/>
        <w:numPr>
          <w:ilvl w:val="0"/>
          <w:numId w:val="0"/>
        </w:numPr>
        <w:tabs>
          <w:tab w:val="clear" w:pos="720"/>
        </w:tabs>
        <w:ind w:left="1080"/>
        <w:rPr>
          <w:rFonts w:asciiTheme="minorHAnsi" w:hAnsiTheme="minorHAnsi" w:cstheme="minorHAnsi"/>
        </w:rPr>
      </w:pPr>
    </w:p>
    <w:p w14:paraId="75AE52FB"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Estimated time to complete this </w:t>
      </w:r>
      <w:proofErr w:type="gramStart"/>
      <w:r w:rsidRPr="009A0983">
        <w:rPr>
          <w:rFonts w:asciiTheme="minorHAnsi" w:hAnsiTheme="minorHAnsi" w:cstheme="minorHAnsi"/>
        </w:rPr>
        <w:t>lab</w:t>
      </w:r>
      <w:proofErr w:type="gramEnd"/>
      <w:r w:rsidRPr="009A0983">
        <w:rPr>
          <w:rFonts w:asciiTheme="minorHAnsi" w:hAnsiTheme="minorHAnsi" w:cstheme="minorHAnsi"/>
        </w:rPr>
        <w:t xml:space="preserve"> </w:t>
      </w:r>
    </w:p>
    <w:p w14:paraId="443849AD" w14:textId="0CFA1883" w:rsidR="000E3AD1" w:rsidRPr="009A0983" w:rsidRDefault="0040101D" w:rsidP="000E3AD1">
      <w:pPr>
        <w:spacing w:line="276" w:lineRule="auto"/>
        <w:rPr>
          <w:rFonts w:asciiTheme="minorHAnsi" w:hAnsiTheme="minorHAnsi" w:cstheme="minorHAnsi"/>
        </w:rPr>
      </w:pPr>
      <w:r>
        <w:rPr>
          <w:rFonts w:asciiTheme="minorHAnsi" w:hAnsiTheme="minorHAnsi" w:cstheme="minorHAnsi"/>
        </w:rPr>
        <w:t>30</w:t>
      </w:r>
      <w:r w:rsidR="00611492">
        <w:rPr>
          <w:rFonts w:asciiTheme="minorHAnsi" w:hAnsiTheme="minorHAnsi" w:cstheme="minorHAnsi"/>
        </w:rPr>
        <w:t>min</w:t>
      </w:r>
    </w:p>
    <w:p w14:paraId="3E6F59B3"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Scenario </w:t>
      </w:r>
    </w:p>
    <w:p w14:paraId="32978AA8" w14:textId="77777777" w:rsidR="000E3AD1" w:rsidRPr="009A0983" w:rsidRDefault="000E3AD1" w:rsidP="000E3AD1">
      <w:pPr>
        <w:spacing w:after="0" w:line="240" w:lineRule="auto"/>
        <w:ind w:left="0"/>
        <w:rPr>
          <w:rFonts w:asciiTheme="minorHAnsi" w:hAnsiTheme="minorHAnsi" w:cstheme="minorHAnsi"/>
        </w:rPr>
      </w:pPr>
      <w:r w:rsidRPr="009A0983">
        <w:rPr>
          <w:rFonts w:asciiTheme="minorHAnsi" w:hAnsiTheme="minorHAnsi" w:cstheme="minorHAnsi"/>
        </w:rPr>
        <w:br w:type="page"/>
      </w:r>
    </w:p>
    <w:p w14:paraId="7AAF0EDE" w14:textId="01809829" w:rsidR="000E3AD1" w:rsidRPr="009A0983" w:rsidRDefault="000E3AD1" w:rsidP="000E3AD1">
      <w:pPr>
        <w:pStyle w:val="Heading2"/>
        <w:spacing w:after="120" w:line="276" w:lineRule="auto"/>
        <w:rPr>
          <w:rFonts w:asciiTheme="minorHAnsi" w:hAnsiTheme="minorHAnsi" w:cstheme="minorHAnsi"/>
          <w:color w:val="A6A6A6" w:themeColor="background1" w:themeShade="A6"/>
        </w:rPr>
      </w:pPr>
      <w:bookmarkStart w:id="4" w:name="_Toc455066187"/>
      <w:bookmarkStart w:id="5" w:name="_Toc492644806"/>
      <w:r w:rsidRPr="009A0983">
        <w:rPr>
          <w:rFonts w:asciiTheme="minorHAnsi" w:hAnsiTheme="minorHAnsi" w:cstheme="minorHAnsi"/>
        </w:rPr>
        <w:lastRenderedPageBreak/>
        <w:t xml:space="preserve">Exercise 1: </w:t>
      </w:r>
      <w:bookmarkEnd w:id="4"/>
      <w:r w:rsidR="0040101D">
        <w:rPr>
          <w:rFonts w:asciiTheme="minorHAnsi" w:hAnsiTheme="minorHAnsi" w:cstheme="minorHAnsi"/>
        </w:rPr>
        <w:t xml:space="preserve">Get access token for </w:t>
      </w:r>
      <w:r w:rsidR="00662A58">
        <w:rPr>
          <w:rFonts w:asciiTheme="minorHAnsi" w:hAnsiTheme="minorHAnsi" w:cstheme="minorHAnsi"/>
        </w:rPr>
        <w:t xml:space="preserve">an </w:t>
      </w:r>
      <w:proofErr w:type="gramStart"/>
      <w:r w:rsidR="00662A58">
        <w:rPr>
          <w:rFonts w:asciiTheme="minorHAnsi" w:hAnsiTheme="minorHAnsi" w:cstheme="minorHAnsi"/>
        </w:rPr>
        <w:t>application</w:t>
      </w:r>
      <w:bookmarkEnd w:id="5"/>
      <w:proofErr w:type="gramEnd"/>
      <w:r w:rsidR="005F2C81" w:rsidRPr="009A0983">
        <w:rPr>
          <w:rFonts w:asciiTheme="minorHAnsi" w:hAnsiTheme="minorHAnsi" w:cstheme="minorHAnsi"/>
        </w:rPr>
        <w:t xml:space="preserve"> </w:t>
      </w:r>
    </w:p>
    <w:p w14:paraId="217E69CE" w14:textId="6B6C9EA0" w:rsidR="00CC6ED0" w:rsidRDefault="00CC6ED0" w:rsidP="00C05707">
      <w:pPr>
        <w:rPr>
          <w:rFonts w:asciiTheme="minorHAnsi" w:hAnsiTheme="minorHAnsi" w:cstheme="minorHAnsi"/>
        </w:rPr>
      </w:pPr>
      <w:r>
        <w:t xml:space="preserve">Use the OAuth2 specification to request an access token to the </w:t>
      </w:r>
      <w:hyperlink r:id="rId22" w:history="1">
        <w:r w:rsidRPr="00165502">
          <w:rPr>
            <w:rStyle w:val="Hyperlink"/>
            <w:rFonts w:asciiTheme="minorHAnsi" w:hAnsiTheme="minorHAnsi" w:cstheme="minorHAnsi"/>
          </w:rPr>
          <w:t>https://graph.windows.net</w:t>
        </w:r>
      </w:hyperlink>
      <w:r>
        <w:t xml:space="preserve"> (Azure AD Graph) resource (answers to all tasks are contained at the end of this document)</w:t>
      </w:r>
      <w:r w:rsidR="00C05707">
        <w:t xml:space="preserve"> for the following scenarios. </w:t>
      </w:r>
      <w:r w:rsidR="00C05707">
        <w:rPr>
          <w:rFonts w:asciiTheme="minorHAnsi" w:hAnsiTheme="minorHAnsi" w:cstheme="minorHAnsi"/>
        </w:rPr>
        <w:t xml:space="preserve">Verify token contents using </w:t>
      </w:r>
      <w:hyperlink r:id="rId23" w:history="1">
        <w:r w:rsidR="00C05707" w:rsidRPr="00165502">
          <w:rPr>
            <w:rStyle w:val="Hyperlink"/>
            <w:rFonts w:asciiTheme="minorHAnsi" w:hAnsiTheme="minorHAnsi" w:cstheme="minorHAnsi"/>
          </w:rPr>
          <w:t>http://jwt.io</w:t>
        </w:r>
      </w:hyperlink>
      <w:r w:rsidR="00C05707">
        <w:rPr>
          <w:rFonts w:asciiTheme="minorHAnsi" w:hAnsiTheme="minorHAnsi" w:cstheme="minorHAnsi"/>
        </w:rPr>
        <w:t xml:space="preserve"> or </w:t>
      </w:r>
      <w:r w:rsidR="00A01B2A">
        <w:rPr>
          <w:rStyle w:val="Hyperlink"/>
          <w:rFonts w:asciiTheme="minorHAnsi" w:hAnsiTheme="minorHAnsi" w:cstheme="minorHAnsi"/>
        </w:rPr>
        <w:t>http://jwt.ms.</w:t>
      </w:r>
    </w:p>
    <w:p w14:paraId="25F1B94A" w14:textId="46A0FD95" w:rsidR="00DF4FE2" w:rsidRDefault="00620D3C" w:rsidP="00C05707">
      <w:r>
        <w:t xml:space="preserve">For each task, first determine which OAuth2 flow is </w:t>
      </w:r>
      <w:r w:rsidR="00C676BF">
        <w:t xml:space="preserve">appropriate. Once you know that, </w:t>
      </w:r>
      <w:r>
        <w:t xml:space="preserve">look it up in the spec or open its demo in the demos folder. If you do the latter, replace the parameters with appropriate values. Note that if a redirection is required as part of the flow, you may need to use the browser rather than Fiddler to initiate the request. You will still </w:t>
      </w:r>
      <w:r w:rsidR="00C676BF">
        <w:t xml:space="preserve">use </w:t>
      </w:r>
      <w:r>
        <w:t>Fiddler to see the responses. Flows which do not require redirection and flows using verbs other than GET can be initiated from the Fiddler Composer tab.</w:t>
      </w:r>
    </w:p>
    <w:p w14:paraId="0C8CA0BA" w14:textId="29EA6D11" w:rsidR="003B2367" w:rsidRPr="00F32F43" w:rsidRDefault="00E22814" w:rsidP="00416A7F">
      <w:pPr>
        <w:pStyle w:val="Procedureheading"/>
        <w:rPr>
          <w:rFonts w:asciiTheme="minorHAnsi" w:hAnsiTheme="minorHAnsi" w:cstheme="minorHAnsi"/>
        </w:rPr>
      </w:pPr>
      <w:r w:rsidRPr="00F32F43">
        <w:rPr>
          <w:rFonts w:asciiTheme="minorHAnsi" w:hAnsiTheme="minorHAnsi" w:cstheme="minorHAnsi"/>
        </w:rPr>
        <w:t xml:space="preserve">Task 1: </w:t>
      </w:r>
      <w:r w:rsidR="00AD64C2">
        <w:rPr>
          <w:rFonts w:asciiTheme="minorHAnsi" w:hAnsiTheme="minorHAnsi" w:cstheme="minorHAnsi"/>
        </w:rPr>
        <w:t>An unattended batch service</w:t>
      </w:r>
      <w:r w:rsidR="00416A7F">
        <w:rPr>
          <w:rFonts w:asciiTheme="minorHAnsi" w:hAnsiTheme="minorHAnsi" w:cstheme="minorHAnsi"/>
        </w:rPr>
        <w:t xml:space="preserve"> </w:t>
      </w:r>
    </w:p>
    <w:bookmarkEnd w:id="2"/>
    <w:bookmarkEnd w:id="1"/>
    <w:p w14:paraId="06749D36" w14:textId="692891F2" w:rsidR="00090070" w:rsidRDefault="00BC2E4B" w:rsidP="00090070">
      <w:pPr>
        <w:pStyle w:val="Procedureheading"/>
        <w:rPr>
          <w:rFonts w:asciiTheme="minorHAnsi" w:hAnsiTheme="minorHAnsi" w:cstheme="minorHAnsi"/>
        </w:rPr>
      </w:pPr>
      <w:r w:rsidRPr="00F32F43">
        <w:rPr>
          <w:rFonts w:asciiTheme="minorHAnsi" w:hAnsiTheme="minorHAnsi" w:cstheme="minorHAnsi"/>
        </w:rPr>
        <w:t xml:space="preserve">Task </w:t>
      </w:r>
      <w:r>
        <w:rPr>
          <w:rFonts w:asciiTheme="minorHAnsi" w:hAnsiTheme="minorHAnsi" w:cstheme="minorHAnsi"/>
        </w:rPr>
        <w:t>2</w:t>
      </w:r>
      <w:r w:rsidRPr="00F32F43">
        <w:rPr>
          <w:rFonts w:asciiTheme="minorHAnsi" w:hAnsiTheme="minorHAnsi" w:cstheme="minorHAnsi"/>
        </w:rPr>
        <w:t xml:space="preserve">: </w:t>
      </w:r>
      <w:r w:rsidR="00090070">
        <w:rPr>
          <w:rFonts w:asciiTheme="minorHAnsi" w:hAnsiTheme="minorHAnsi" w:cstheme="minorHAnsi"/>
        </w:rPr>
        <w:t>W</w:t>
      </w:r>
      <w:r>
        <w:rPr>
          <w:rFonts w:asciiTheme="minorHAnsi" w:hAnsiTheme="minorHAnsi" w:cstheme="minorHAnsi"/>
        </w:rPr>
        <w:t xml:space="preserve">eb </w:t>
      </w:r>
      <w:r w:rsidR="00090070">
        <w:rPr>
          <w:rFonts w:asciiTheme="minorHAnsi" w:hAnsiTheme="minorHAnsi" w:cstheme="minorHAnsi"/>
        </w:rPr>
        <w:t xml:space="preserve">application (not SPA) </w:t>
      </w:r>
      <w:r>
        <w:rPr>
          <w:rFonts w:asciiTheme="minorHAnsi" w:hAnsiTheme="minorHAnsi" w:cstheme="minorHAnsi"/>
        </w:rPr>
        <w:t xml:space="preserve">user </w:t>
      </w:r>
    </w:p>
    <w:p w14:paraId="5473E713" w14:textId="77777777" w:rsidR="00090070" w:rsidRPr="00090070" w:rsidRDefault="00090070" w:rsidP="00090070">
      <w:pPr>
        <w:pStyle w:val="Ln1"/>
        <w:numPr>
          <w:ilvl w:val="0"/>
          <w:numId w:val="0"/>
        </w:numPr>
        <w:ind w:left="1080" w:hanging="360"/>
      </w:pPr>
    </w:p>
    <w:p w14:paraId="526642EC" w14:textId="77777777" w:rsidR="000C2E8B" w:rsidRDefault="000C2E8B">
      <w:pPr>
        <w:spacing w:after="0" w:line="240" w:lineRule="auto"/>
        <w:ind w:left="0"/>
        <w:rPr>
          <w:rFonts w:ascii="Arial" w:hAnsi="Arial" w:cs="Tahoma"/>
          <w:b/>
          <w:iCs/>
          <w:kern w:val="32"/>
          <w:sz w:val="34"/>
          <w:szCs w:val="20"/>
        </w:rPr>
      </w:pPr>
      <w:r>
        <w:br w:type="page"/>
      </w:r>
    </w:p>
    <w:p w14:paraId="22A1C854" w14:textId="70359371" w:rsidR="000C2E8B" w:rsidRDefault="000C2E8B" w:rsidP="000C2E8B">
      <w:pPr>
        <w:pStyle w:val="Heading2"/>
      </w:pPr>
      <w:bookmarkStart w:id="6" w:name="_Toc492644807"/>
      <w:r>
        <w:lastRenderedPageBreak/>
        <w:t>Answers</w:t>
      </w:r>
      <w:bookmarkEnd w:id="6"/>
    </w:p>
    <w:p w14:paraId="338F039A" w14:textId="690E07A1" w:rsidR="000C2E8B" w:rsidRDefault="00A161F5" w:rsidP="000C2E8B">
      <w:pPr>
        <w:pStyle w:val="Heading3"/>
      </w:pPr>
      <w:bookmarkStart w:id="7" w:name="_Toc492644808"/>
      <w:r>
        <w:t>Task</w:t>
      </w:r>
      <w:r w:rsidR="000C2E8B">
        <w:t xml:space="preserve"> 1</w:t>
      </w:r>
      <w:bookmarkEnd w:id="7"/>
    </w:p>
    <w:p w14:paraId="1089F08F" w14:textId="77777777" w:rsidR="000C2E8B" w:rsidRDefault="000C2E8B" w:rsidP="000C2E8B">
      <w:pPr>
        <w:ind w:left="0"/>
      </w:pPr>
      <w:r>
        <w:t xml:space="preserve">Use an http client to send the following </w:t>
      </w:r>
      <w:r w:rsidRPr="001B26F9">
        <w:rPr>
          <w:b/>
        </w:rPr>
        <w:t>POST</w:t>
      </w:r>
      <w:r>
        <w:t xml:space="preserve"> request:</w:t>
      </w:r>
    </w:p>
    <w:p w14:paraId="16DE479D" w14:textId="614C9BD8" w:rsidR="000C2E8B" w:rsidRPr="00101DA4" w:rsidRDefault="000C2E8B" w:rsidP="000C2E8B">
      <w:pPr>
        <w:ind w:left="0"/>
        <w:rPr>
          <w:lang w:val="pl-PL"/>
        </w:rPr>
      </w:pPr>
      <w:r w:rsidRPr="00101DA4">
        <w:rPr>
          <w:u w:val="single"/>
          <w:lang w:val="pl-PL"/>
        </w:rPr>
        <w:t>URL</w:t>
      </w:r>
      <w:r w:rsidRPr="004B2639">
        <w:rPr>
          <w:lang w:val="pl-PL"/>
        </w:rPr>
        <w:t xml:space="preserve">: </w:t>
      </w:r>
      <w:hyperlink r:id="rId24" w:history="1">
        <w:r w:rsidR="003136DD" w:rsidRPr="00B978EF">
          <w:rPr>
            <w:rStyle w:val="Hyperlink"/>
            <w:lang w:val="pl-PL"/>
          </w:rPr>
          <w:t>https://login.microsoftonline.com/modernauthn.onmicrosoft.com/oauth2/token</w:t>
        </w:r>
      </w:hyperlink>
    </w:p>
    <w:p w14:paraId="686E0536" w14:textId="77777777" w:rsidR="000C2E8B" w:rsidRDefault="000C2E8B" w:rsidP="000C2E8B">
      <w:pPr>
        <w:ind w:left="0"/>
        <w:rPr>
          <w:rFonts w:ascii="Lucida Console" w:hAnsi="Lucida Console" w:cs="Lucida Console"/>
          <w:lang w:eastAsia="en-US"/>
        </w:rPr>
      </w:pPr>
      <w:r w:rsidRPr="00101DA4">
        <w:rPr>
          <w:u w:val="single"/>
        </w:rPr>
        <w:t>Body</w:t>
      </w:r>
      <w:r w:rsidRPr="00FB048B">
        <w:t xml:space="preserve">: </w:t>
      </w:r>
      <w:r w:rsidRPr="00101DA4">
        <w:rPr>
          <w:rFonts w:ascii="Lucida Console" w:hAnsi="Lucida Console" w:cs="Lucida Console"/>
          <w:lang w:eastAsia="en-US"/>
        </w:rPr>
        <w:t>https%3A%2F%2Fgraph.windows.net&amp;client_id=1c635c96-739f-4a45-8020-0ee6ba133681&amp;client_secret= vQpjEvg27cxlyyCJd6tAZnv0ae8QvOnp7Z6GIpzu3kc=&amp;grant_type=client_credentials</w:t>
      </w:r>
    </w:p>
    <w:p w14:paraId="4541326A" w14:textId="77777777" w:rsidR="00A161F5" w:rsidRDefault="00203340">
      <w:pPr>
        <w:spacing w:after="0" w:line="240" w:lineRule="auto"/>
        <w:ind w:left="0"/>
        <w:rPr>
          <w:rFonts w:asciiTheme="minorHAnsi" w:hAnsiTheme="minorHAnsi" w:cstheme="minorHAnsi"/>
        </w:rPr>
      </w:pPr>
      <w:r>
        <w:rPr>
          <w:noProof/>
          <w:lang w:eastAsia="en-US"/>
        </w:rPr>
        <w:drawing>
          <wp:inline distT="0" distB="0" distL="0" distR="0" wp14:anchorId="2B0239B3" wp14:editId="0F6C50F0">
            <wp:extent cx="54864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209800"/>
                    </a:xfrm>
                    <a:prstGeom prst="rect">
                      <a:avLst/>
                    </a:prstGeom>
                  </pic:spPr>
                </pic:pic>
              </a:graphicData>
            </a:graphic>
          </wp:inline>
        </w:drawing>
      </w:r>
      <w:r>
        <w:rPr>
          <w:rFonts w:asciiTheme="minorHAnsi" w:hAnsiTheme="minorHAnsi" w:cstheme="minorHAnsi"/>
        </w:rPr>
        <w:t xml:space="preserve"> </w:t>
      </w:r>
    </w:p>
    <w:p w14:paraId="74460709" w14:textId="77777777" w:rsidR="00A161F5" w:rsidRDefault="00A161F5">
      <w:pPr>
        <w:spacing w:after="0" w:line="240" w:lineRule="auto"/>
        <w:ind w:left="0"/>
        <w:rPr>
          <w:rFonts w:asciiTheme="minorHAnsi" w:hAnsiTheme="minorHAnsi" w:cstheme="minorHAnsi"/>
        </w:rPr>
      </w:pPr>
    </w:p>
    <w:p w14:paraId="392AD71A" w14:textId="337FF744" w:rsidR="00A161F5" w:rsidRDefault="00A161F5" w:rsidP="00A161F5">
      <w:pPr>
        <w:pStyle w:val="Heading3"/>
      </w:pPr>
      <w:bookmarkStart w:id="8" w:name="_Toc492644809"/>
      <w:r>
        <w:t>Task 2</w:t>
      </w:r>
      <w:bookmarkEnd w:id="8"/>
    </w:p>
    <w:p w14:paraId="3B8AD15E" w14:textId="6711C066" w:rsidR="00A161F5" w:rsidRDefault="00A161F5" w:rsidP="00A161F5">
      <w:pPr>
        <w:ind w:left="0"/>
      </w:pPr>
      <w:r>
        <w:t>Use a</w:t>
      </w:r>
      <w:r w:rsidR="0077485B">
        <w:t xml:space="preserve"> web browser to send the following GET request. Keep Fiddler open so that you can intercept the code response</w:t>
      </w:r>
      <w:r w:rsidR="005139DA">
        <w:t xml:space="preserve"> for use</w:t>
      </w:r>
      <w:r w:rsidR="0077485B">
        <w:t xml:space="preserve"> </w:t>
      </w:r>
      <w:proofErr w:type="gramStart"/>
      <w:r w:rsidR="0077485B">
        <w:t>later on</w:t>
      </w:r>
      <w:proofErr w:type="gramEnd"/>
      <w:r w:rsidR="0077485B">
        <w:t>.</w:t>
      </w:r>
    </w:p>
    <w:p w14:paraId="578EE394" w14:textId="2E42FCCE" w:rsidR="00A161F5" w:rsidRPr="001E3934" w:rsidRDefault="00A161F5" w:rsidP="00A161F5">
      <w:pPr>
        <w:ind w:left="0"/>
        <w:rPr>
          <w:lang w:val="pl-PL"/>
        </w:rPr>
      </w:pPr>
      <w:r w:rsidRPr="0077485B">
        <w:rPr>
          <w:u w:val="single"/>
          <w:lang w:val="pl-PL"/>
        </w:rPr>
        <w:t>URL</w:t>
      </w:r>
      <w:r w:rsidRPr="0077485B">
        <w:rPr>
          <w:lang w:val="pl-PL"/>
        </w:rPr>
        <w:t xml:space="preserve">: </w:t>
      </w:r>
      <w:r w:rsidR="001E3934" w:rsidRPr="001E3934">
        <w:rPr>
          <w:lang w:val="pl-PL"/>
        </w:rPr>
        <w:t>https://login.microsoftonline.com/modernauthn.onmicrosoft.com/oauth2/authorize?client_id=1c635c96-739f-4a45-8020-0ee6ba133681&amp;redirect_uri=</w:t>
      </w:r>
      <w:r w:rsidR="00CC32B5" w:rsidRPr="00CC32B5">
        <w:rPr>
          <w:lang w:val="pl-PL"/>
        </w:rPr>
        <w:t xml:space="preserve"> https%3A%2F%2F</w:t>
      </w:r>
      <w:r w:rsidR="005A7CB2">
        <w:rPr>
          <w:lang w:val="pl-PL"/>
        </w:rPr>
        <w:t>jwt.ms%2F</w:t>
      </w:r>
      <w:r w:rsidR="001E3934" w:rsidRPr="001E3934">
        <w:rPr>
          <w:lang w:val="pl-PL"/>
        </w:rPr>
        <w:t>&amp;resource=https://graph.windows.net&amp;response_type=code%20id_token&amp;scope=openid%20profile&amp;response_mode=form_post</w:t>
      </w:r>
      <w:r w:rsidR="00E56068">
        <w:rPr>
          <w:lang w:val="pl-PL"/>
        </w:rPr>
        <w:t>&amp;nonce=1234567890</w:t>
      </w:r>
    </w:p>
    <w:p w14:paraId="64B83A62" w14:textId="77777777" w:rsidR="007D032A" w:rsidRDefault="007D032A">
      <w:pPr>
        <w:spacing w:after="0" w:line="240" w:lineRule="auto"/>
        <w:ind w:left="0"/>
        <w:rPr>
          <w:rFonts w:asciiTheme="minorHAnsi" w:hAnsiTheme="minorHAnsi" w:cstheme="minorHAnsi"/>
          <w:lang w:val="pl-PL"/>
        </w:rPr>
      </w:pPr>
    </w:p>
    <w:p w14:paraId="4413DE31" w14:textId="6DFBF2B5" w:rsidR="00FA5AF4" w:rsidRDefault="007D032A">
      <w:pPr>
        <w:spacing w:after="0" w:line="240" w:lineRule="auto"/>
        <w:ind w:left="0"/>
        <w:rPr>
          <w:rFonts w:asciiTheme="minorHAnsi" w:hAnsiTheme="minorHAnsi" w:cstheme="minorHAnsi"/>
        </w:rPr>
      </w:pPr>
      <w:r w:rsidRPr="007D032A">
        <w:rPr>
          <w:rFonts w:asciiTheme="minorHAnsi" w:hAnsiTheme="minorHAnsi" w:cstheme="minorHAnsi"/>
        </w:rPr>
        <w:t>Use Fiddler t</w:t>
      </w:r>
      <w:r>
        <w:rPr>
          <w:rFonts w:asciiTheme="minorHAnsi" w:hAnsiTheme="minorHAnsi" w:cstheme="minorHAnsi"/>
        </w:rPr>
        <w:t xml:space="preserve">o intercept the OAuth2 </w:t>
      </w:r>
      <w:r w:rsidR="00FA5AF4">
        <w:rPr>
          <w:rFonts w:asciiTheme="minorHAnsi" w:hAnsiTheme="minorHAnsi" w:cstheme="minorHAnsi"/>
        </w:rPr>
        <w:t xml:space="preserve">code sent to the </w:t>
      </w:r>
      <w:r w:rsidR="00534971">
        <w:rPr>
          <w:rFonts w:asciiTheme="minorHAnsi" w:hAnsiTheme="minorHAnsi" w:cstheme="minorHAnsi"/>
        </w:rPr>
        <w:t>jwt.ms</w:t>
      </w:r>
      <w:r w:rsidR="00FA5AF4">
        <w:rPr>
          <w:rFonts w:asciiTheme="minorHAnsi" w:hAnsiTheme="minorHAnsi" w:cstheme="minorHAnsi"/>
        </w:rPr>
        <w:t xml:space="preserve"> web site (here used just as a valid http return address). Use Fiddler Composer to exchange the code for an access token:</w:t>
      </w:r>
    </w:p>
    <w:p w14:paraId="1CE971FB" w14:textId="3A3555CE" w:rsidR="00686B0B" w:rsidRDefault="00686B0B">
      <w:pPr>
        <w:spacing w:after="0" w:line="240" w:lineRule="auto"/>
        <w:ind w:left="0"/>
        <w:rPr>
          <w:rFonts w:asciiTheme="minorHAnsi" w:hAnsiTheme="minorHAnsi" w:cstheme="minorHAnsi"/>
        </w:rPr>
      </w:pPr>
    </w:p>
    <w:p w14:paraId="2B2981A0" w14:textId="7B9672F2" w:rsidR="00B7655A" w:rsidRDefault="00B7655A">
      <w:pPr>
        <w:spacing w:after="0" w:line="240" w:lineRule="auto"/>
        <w:ind w:left="0"/>
        <w:rPr>
          <w:rFonts w:asciiTheme="minorHAnsi" w:hAnsiTheme="minorHAnsi" w:cstheme="minorHAnsi"/>
        </w:rPr>
      </w:pPr>
      <w:r w:rsidRPr="00DF1126">
        <w:rPr>
          <w:rFonts w:asciiTheme="minorHAnsi" w:hAnsiTheme="minorHAnsi" w:cstheme="minorHAnsi"/>
          <w:u w:val="single"/>
        </w:rPr>
        <w:t>URL</w:t>
      </w:r>
      <w:r>
        <w:rPr>
          <w:rFonts w:asciiTheme="minorHAnsi" w:hAnsiTheme="minorHAnsi" w:cstheme="minorHAnsi"/>
        </w:rPr>
        <w:t>: (POST) https://login.microsoftonline.com/</w:t>
      </w:r>
      <w:r w:rsidR="00A43562">
        <w:rPr>
          <w:rFonts w:asciiTheme="minorHAnsi" w:hAnsiTheme="minorHAnsi" w:cstheme="minorHAnsi"/>
        </w:rPr>
        <w:t>modernauthn.onmicrosoft.com/</w:t>
      </w:r>
      <w:r>
        <w:rPr>
          <w:rFonts w:asciiTheme="minorHAnsi" w:hAnsiTheme="minorHAnsi" w:cstheme="minorHAnsi"/>
        </w:rPr>
        <w:t>oauth2/token</w:t>
      </w:r>
    </w:p>
    <w:p w14:paraId="508F318D" w14:textId="77777777" w:rsidR="009002D2" w:rsidRDefault="009002D2">
      <w:pPr>
        <w:spacing w:after="0" w:line="240" w:lineRule="auto"/>
        <w:ind w:left="0"/>
        <w:rPr>
          <w:rFonts w:asciiTheme="minorHAnsi" w:hAnsiTheme="minorHAnsi" w:cstheme="minorHAnsi"/>
        </w:rPr>
      </w:pPr>
    </w:p>
    <w:p w14:paraId="6F299E73" w14:textId="2ADEA83E" w:rsidR="009002D2" w:rsidRPr="00B7655A" w:rsidRDefault="009002D2" w:rsidP="009002D2">
      <w:pPr>
        <w:autoSpaceDE w:val="0"/>
        <w:autoSpaceDN w:val="0"/>
        <w:adjustRightInd w:val="0"/>
        <w:spacing w:after="0" w:line="240" w:lineRule="auto"/>
        <w:ind w:left="0"/>
        <w:rPr>
          <w:rFonts w:ascii="Lucida Console" w:hAnsi="Lucida Console" w:cs="Lucida Console"/>
          <w:sz w:val="15"/>
          <w:szCs w:val="15"/>
          <w:lang w:eastAsia="en-US"/>
        </w:rPr>
      </w:pPr>
      <w:r w:rsidRPr="00DF1126">
        <w:rPr>
          <w:rFonts w:asciiTheme="minorHAnsi" w:hAnsiTheme="minorHAnsi" w:cstheme="minorHAnsi"/>
          <w:u w:val="single"/>
        </w:rPr>
        <w:t>Body</w:t>
      </w:r>
      <w:r>
        <w:rPr>
          <w:rFonts w:asciiTheme="minorHAnsi" w:hAnsiTheme="minorHAnsi" w:cstheme="minorHAnsi"/>
        </w:rPr>
        <w:t xml:space="preserve">: </w:t>
      </w:r>
      <w:r w:rsidR="00736BD3" w:rsidRPr="00355372">
        <w:rPr>
          <w:rFonts w:ascii="Lucida Console" w:hAnsi="Lucida Console" w:cs="Lucida Console"/>
          <w:lang w:eastAsia="en-US"/>
        </w:rPr>
        <w:t>client_id=1c635c96-739f-4a45-8020-0ee6ba133681&amp;client_secret=vQpjEvg27cxlyyCJd6tAZnv0ae8QvOnp7Z6GIpzu3kc%3D&amp;code</w:t>
      </w:r>
      <w:r w:rsidR="00736BD3" w:rsidRPr="00355372">
        <w:rPr>
          <w:rFonts w:ascii="Lucida Console" w:hAnsi="Lucida Console" w:cs="Lucida Console"/>
          <w:b/>
          <w:i/>
          <w:lang w:eastAsia="en-US"/>
        </w:rPr>
        <w:t xml:space="preserve">=&lt;&lt;replace with </w:t>
      </w:r>
      <w:r w:rsidR="00EB71EC" w:rsidRPr="00355372">
        <w:rPr>
          <w:rFonts w:ascii="Lucida Console" w:hAnsi="Lucida Console" w:cs="Lucida Console"/>
          <w:b/>
          <w:i/>
          <w:lang w:eastAsia="en-US"/>
        </w:rPr>
        <w:t xml:space="preserve">code </w:t>
      </w:r>
      <w:r w:rsidR="00736BD3" w:rsidRPr="00355372">
        <w:rPr>
          <w:rFonts w:ascii="Lucida Console" w:hAnsi="Lucida Console" w:cs="Lucida Console"/>
          <w:b/>
          <w:i/>
          <w:lang w:eastAsia="en-US"/>
        </w:rPr>
        <w:t xml:space="preserve">value from </w:t>
      </w:r>
      <w:r w:rsidR="00C86CEC" w:rsidRPr="00355372">
        <w:rPr>
          <w:rFonts w:ascii="Lucida Console" w:hAnsi="Lucida Console" w:cs="Lucida Console"/>
          <w:b/>
          <w:i/>
          <w:lang w:eastAsia="en-US"/>
        </w:rPr>
        <w:t xml:space="preserve">previous </w:t>
      </w:r>
      <w:r w:rsidR="00EB71EC" w:rsidRPr="00355372">
        <w:rPr>
          <w:rFonts w:ascii="Lucida Console" w:hAnsi="Lucida Console" w:cs="Lucida Console"/>
          <w:b/>
          <w:i/>
          <w:lang w:eastAsia="en-US"/>
        </w:rPr>
        <w:t>r</w:t>
      </w:r>
      <w:r w:rsidR="00C86CEC" w:rsidRPr="00355372">
        <w:rPr>
          <w:rFonts w:ascii="Lucida Console" w:hAnsi="Lucida Console" w:cs="Lucida Console"/>
          <w:b/>
          <w:i/>
          <w:lang w:eastAsia="en-US"/>
        </w:rPr>
        <w:t>equest&gt;&gt;</w:t>
      </w:r>
      <w:r w:rsidR="00736BD3" w:rsidRPr="00355372">
        <w:rPr>
          <w:rFonts w:ascii="Lucida Console" w:hAnsi="Lucida Console" w:cs="Lucida Console"/>
          <w:i/>
          <w:lang w:eastAsia="en-US"/>
        </w:rPr>
        <w:t>&amp;</w:t>
      </w:r>
      <w:r w:rsidR="00736BD3" w:rsidRPr="00355372">
        <w:rPr>
          <w:rFonts w:ascii="Lucida Console" w:hAnsi="Lucida Console" w:cs="Lucida Console"/>
          <w:lang w:eastAsia="en-US"/>
        </w:rPr>
        <w:t>grant_type=authorization_code&amp;redirect_uri=https%3A%2F%2F</w:t>
      </w:r>
      <w:r w:rsidR="005A7CB2">
        <w:rPr>
          <w:rFonts w:ascii="Lucida Console" w:hAnsi="Lucida Console" w:cs="Lucida Console"/>
          <w:lang w:eastAsia="en-US"/>
        </w:rPr>
        <w:t>jwt.ms%2F</w:t>
      </w:r>
    </w:p>
    <w:p w14:paraId="3461C0E2" w14:textId="584F40EB" w:rsidR="0040597C" w:rsidRPr="007D032A" w:rsidRDefault="0040597C">
      <w:pPr>
        <w:spacing w:after="0" w:line="240" w:lineRule="auto"/>
        <w:ind w:left="0"/>
        <w:rPr>
          <w:rFonts w:asciiTheme="minorHAnsi" w:hAnsiTheme="minorHAnsi" w:cstheme="minorHAnsi"/>
        </w:rPr>
      </w:pPr>
      <w:r w:rsidRPr="007D032A">
        <w:rPr>
          <w:rFonts w:asciiTheme="minorHAnsi" w:hAnsiTheme="minorHAnsi" w:cstheme="minorHAnsi"/>
        </w:rPr>
        <w:br w:type="page"/>
      </w:r>
    </w:p>
    <w:p w14:paraId="2D637637" w14:textId="77777777" w:rsidR="007D032A" w:rsidRPr="007D032A" w:rsidRDefault="007D032A">
      <w:pPr>
        <w:spacing w:after="0" w:line="240" w:lineRule="auto"/>
        <w:ind w:left="0"/>
        <w:rPr>
          <w:rFonts w:asciiTheme="minorHAnsi" w:hAnsiTheme="minorHAnsi" w:cstheme="minorHAnsi"/>
        </w:rPr>
      </w:pPr>
    </w:p>
    <w:p w14:paraId="74FB2E27" w14:textId="63C7C50E" w:rsidR="00924176" w:rsidRDefault="00924176" w:rsidP="00924176">
      <w:pPr>
        <w:pStyle w:val="Heading3"/>
      </w:pPr>
      <w:bookmarkStart w:id="9" w:name="_Toc492644810"/>
      <w:r>
        <w:t>Task 3</w:t>
      </w:r>
      <w:bookmarkEnd w:id="9"/>
    </w:p>
    <w:p w14:paraId="63268CB8" w14:textId="4BEA802C" w:rsidR="00924176" w:rsidRDefault="00924176" w:rsidP="00924176">
      <w:pPr>
        <w:ind w:left="0"/>
      </w:pPr>
      <w:r>
        <w:t xml:space="preserve">Use a web browser to send the following GET request. Keep Fiddler open so that you can intercept the </w:t>
      </w:r>
      <w:r w:rsidR="008B0B8D">
        <w:t>token</w:t>
      </w:r>
      <w:r>
        <w:t xml:space="preserve"> response.</w:t>
      </w:r>
    </w:p>
    <w:p w14:paraId="2EBACDAE" w14:textId="5E67BE49" w:rsidR="005139DA" w:rsidRDefault="00924176" w:rsidP="005139DA">
      <w:pPr>
        <w:autoSpaceDE w:val="0"/>
        <w:autoSpaceDN w:val="0"/>
        <w:adjustRightInd w:val="0"/>
        <w:spacing w:after="0" w:line="240" w:lineRule="auto"/>
        <w:ind w:left="0"/>
        <w:rPr>
          <w:rFonts w:ascii="Lucida Console" w:hAnsi="Lucida Console" w:cs="Lucida Console"/>
          <w:sz w:val="15"/>
          <w:szCs w:val="15"/>
          <w:lang w:eastAsia="en-US"/>
        </w:rPr>
      </w:pPr>
      <w:r w:rsidRPr="005139DA">
        <w:rPr>
          <w:u w:val="single"/>
        </w:rPr>
        <w:t>URL</w:t>
      </w:r>
      <w:r w:rsidRPr="005139DA">
        <w:t xml:space="preserve">: </w:t>
      </w:r>
      <w:r w:rsidR="005139DA">
        <w:rPr>
          <w:rFonts w:ascii="Lucida Console" w:hAnsi="Lucida Console" w:cs="Lucida Console"/>
          <w:sz w:val="15"/>
          <w:szCs w:val="15"/>
          <w:lang w:eastAsia="en-US"/>
        </w:rPr>
        <w:t xml:space="preserve">GET </w:t>
      </w:r>
      <w:hyperlink r:id="rId26" w:history="1">
        <w:r w:rsidR="00835FD9" w:rsidRPr="00322DB9">
          <w:rPr>
            <w:rStyle w:val="Hyperlink"/>
            <w:rFonts w:ascii="Courier New" w:hAnsi="Courier New" w:cs="Courier New"/>
            <w:lang w:eastAsia="en-US"/>
          </w:rPr>
          <w:t>https://login.microsoftonline.com/modernauthn.onmicrosoft.com/oauth2/authorize?response_type=id_token&amp;client_id=</w:t>
        </w:r>
        <w:r w:rsidR="00835FD9" w:rsidRPr="00322DB9">
          <w:rPr>
            <w:rStyle w:val="Hyperlink"/>
            <w:rFonts w:ascii="Courier New" w:hAnsi="Courier New" w:cs="Courier New"/>
          </w:rPr>
          <w:t>1c635c96-739f-4a45-8020-0ee6ba133681</w:t>
        </w:r>
        <w:r w:rsidR="00835FD9" w:rsidRPr="00322DB9">
          <w:rPr>
            <w:rStyle w:val="Hyperlink"/>
            <w:rFonts w:ascii="Courier New" w:hAnsi="Courier New" w:cs="Courier New"/>
            <w:lang w:eastAsia="en-US"/>
          </w:rPr>
          <w:t>&amp;redirect_uri=https%3A%2F%2F</w:t>
        </w:r>
        <w:r w:rsidR="005A7CB2">
          <w:rPr>
            <w:rStyle w:val="Hyperlink"/>
            <w:rFonts w:ascii="Courier New" w:hAnsi="Courier New" w:cs="Courier New"/>
            <w:lang w:eastAsia="en-US"/>
          </w:rPr>
          <w:t>jwt.ms</w:t>
        </w:r>
        <w:r w:rsidR="00835FD9" w:rsidRPr="00322DB9">
          <w:rPr>
            <w:rStyle w:val="Hyperlink"/>
            <w:rFonts w:ascii="Courier New" w:hAnsi="Courier New" w:cs="Courier New"/>
            <w:lang w:eastAsia="en-US"/>
          </w:rPr>
          <w:t>%2F&amp;resource=https%3A%2F%2Fgraph.windows.net&amp;state=</w:t>
        </w:r>
      </w:hyperlink>
      <w:r w:rsidR="008D0460" w:rsidRPr="0054338C">
        <w:rPr>
          <w:rFonts w:ascii="Courier New" w:hAnsi="Courier New" w:cs="Courier New"/>
          <w:lang w:eastAsia="en-US"/>
        </w:rPr>
        <w:t>XYZ</w:t>
      </w:r>
      <w:r w:rsidR="00835FD9">
        <w:rPr>
          <w:rFonts w:ascii="Courier New" w:hAnsi="Courier New" w:cs="Courier New"/>
          <w:lang w:eastAsia="en-US"/>
        </w:rPr>
        <w:t>&amp;nonce=123</w:t>
      </w:r>
    </w:p>
    <w:p w14:paraId="58F1671A" w14:textId="7C9C4897" w:rsidR="00924176" w:rsidRPr="005139DA" w:rsidRDefault="00924176" w:rsidP="00924176">
      <w:pPr>
        <w:ind w:left="0"/>
      </w:pPr>
    </w:p>
    <w:p w14:paraId="400D3EBD" w14:textId="77777777" w:rsidR="00924176" w:rsidRPr="005139DA" w:rsidRDefault="00924176" w:rsidP="00924176">
      <w:pPr>
        <w:spacing w:after="0" w:line="240" w:lineRule="auto"/>
        <w:ind w:left="0"/>
        <w:rPr>
          <w:rFonts w:asciiTheme="minorHAnsi" w:hAnsiTheme="minorHAnsi" w:cstheme="minorHAnsi"/>
        </w:rPr>
      </w:pPr>
    </w:p>
    <w:p w14:paraId="5047EFEA" w14:textId="7D1E19DA" w:rsidR="00924176" w:rsidRPr="00B7655A" w:rsidRDefault="00916E0C" w:rsidP="0054338C">
      <w:pPr>
        <w:spacing w:after="0" w:line="240" w:lineRule="auto"/>
        <w:ind w:left="0"/>
        <w:rPr>
          <w:rFonts w:ascii="Lucida Console" w:hAnsi="Lucida Console" w:cs="Lucida Console"/>
          <w:sz w:val="15"/>
          <w:szCs w:val="15"/>
          <w:lang w:eastAsia="en-US"/>
        </w:rPr>
      </w:pPr>
      <w:r>
        <w:rPr>
          <w:rFonts w:asciiTheme="minorHAnsi" w:hAnsiTheme="minorHAnsi" w:cstheme="minorHAnsi"/>
        </w:rPr>
        <w:t xml:space="preserve">(Please remove any extra spaces that may be included in a copy/paste using the above </w:t>
      </w:r>
      <w:proofErr w:type="spellStart"/>
      <w:r>
        <w:rPr>
          <w:rFonts w:asciiTheme="minorHAnsi" w:hAnsiTheme="minorHAnsi" w:cstheme="minorHAnsi"/>
        </w:rPr>
        <w:t>url</w:t>
      </w:r>
      <w:proofErr w:type="spellEnd"/>
      <w:r>
        <w:rPr>
          <w:rFonts w:asciiTheme="minorHAnsi" w:hAnsiTheme="minorHAnsi" w:cstheme="minorHAnsi"/>
        </w:rPr>
        <w:t xml:space="preserve">). </w:t>
      </w:r>
      <w:r w:rsidR="00924176" w:rsidRPr="007D032A">
        <w:rPr>
          <w:rFonts w:asciiTheme="minorHAnsi" w:hAnsiTheme="minorHAnsi" w:cstheme="minorHAnsi"/>
        </w:rPr>
        <w:t>Use Fiddler t</w:t>
      </w:r>
      <w:r w:rsidR="00835FD9">
        <w:rPr>
          <w:rFonts w:asciiTheme="minorHAnsi" w:hAnsiTheme="minorHAnsi" w:cstheme="minorHAnsi"/>
        </w:rPr>
        <w:t>o intercept the OIDC token</w:t>
      </w:r>
      <w:r w:rsidR="00924176">
        <w:rPr>
          <w:rFonts w:asciiTheme="minorHAnsi" w:hAnsiTheme="minorHAnsi" w:cstheme="minorHAnsi"/>
        </w:rPr>
        <w:t xml:space="preserve"> sent to the microsoft.co</w:t>
      </w:r>
      <w:r w:rsidR="00835FD9">
        <w:rPr>
          <w:rFonts w:asciiTheme="minorHAnsi" w:hAnsiTheme="minorHAnsi" w:cstheme="minorHAnsi"/>
        </w:rPr>
        <w:t>m web site.</w:t>
      </w:r>
    </w:p>
    <w:p w14:paraId="72CBCD6E" w14:textId="77777777" w:rsidR="00924176" w:rsidRPr="007D032A" w:rsidRDefault="00924176" w:rsidP="00924176">
      <w:pPr>
        <w:spacing w:after="0" w:line="240" w:lineRule="auto"/>
        <w:ind w:left="0"/>
        <w:rPr>
          <w:rFonts w:asciiTheme="minorHAnsi" w:hAnsiTheme="minorHAnsi" w:cstheme="minorHAnsi"/>
        </w:rPr>
      </w:pPr>
      <w:r w:rsidRPr="007D032A">
        <w:rPr>
          <w:rFonts w:asciiTheme="minorHAnsi" w:hAnsiTheme="minorHAnsi" w:cstheme="minorHAnsi"/>
        </w:rPr>
        <w:br w:type="page"/>
      </w:r>
    </w:p>
    <w:p w14:paraId="2C575B17" w14:textId="1864A7D1" w:rsidR="00203340" w:rsidRDefault="00203340" w:rsidP="00756AC3">
      <w:pPr>
        <w:ind w:left="0"/>
        <w:rPr>
          <w:noProof/>
        </w:rPr>
      </w:pPr>
    </w:p>
    <w:p w14:paraId="6886C993" w14:textId="1ED2B8ED" w:rsidR="00203340" w:rsidRDefault="00203340" w:rsidP="00756AC3">
      <w:pPr>
        <w:ind w:left="0"/>
        <w:rPr>
          <w:noProof/>
        </w:rPr>
      </w:pPr>
    </w:p>
    <w:p w14:paraId="150D2634" w14:textId="437041D7" w:rsidR="00203340" w:rsidRDefault="00203340" w:rsidP="00756AC3">
      <w:pPr>
        <w:ind w:left="0"/>
        <w:rPr>
          <w:noProof/>
        </w:rPr>
      </w:pPr>
    </w:p>
    <w:p w14:paraId="449AAC3F" w14:textId="136AA44E" w:rsidR="00203340" w:rsidRDefault="00203340" w:rsidP="00756AC3">
      <w:pPr>
        <w:ind w:left="0"/>
        <w:rPr>
          <w:noProof/>
        </w:rPr>
      </w:pPr>
    </w:p>
    <w:p w14:paraId="7D2E0898" w14:textId="225A5785" w:rsidR="00203340" w:rsidRDefault="00203340" w:rsidP="00756AC3">
      <w:pPr>
        <w:ind w:left="0"/>
        <w:rPr>
          <w:noProof/>
        </w:rPr>
      </w:pPr>
    </w:p>
    <w:p w14:paraId="7EDC4900" w14:textId="05483AE5" w:rsidR="00203340" w:rsidRDefault="00203340" w:rsidP="00756AC3">
      <w:pPr>
        <w:ind w:left="0"/>
        <w:rPr>
          <w:noProof/>
        </w:rPr>
      </w:pPr>
    </w:p>
    <w:p w14:paraId="3F0818C4" w14:textId="66E7D6C4" w:rsidR="00203340" w:rsidRDefault="00203340" w:rsidP="00756AC3">
      <w:pPr>
        <w:ind w:left="0"/>
        <w:rPr>
          <w:noProof/>
        </w:rPr>
      </w:pPr>
    </w:p>
    <w:p w14:paraId="67271323" w14:textId="3C20C01B" w:rsidR="00203340" w:rsidRDefault="00203340" w:rsidP="00756AC3">
      <w:pPr>
        <w:ind w:left="0"/>
        <w:rPr>
          <w:noProof/>
        </w:rPr>
      </w:pPr>
    </w:p>
    <w:p w14:paraId="4F76923E" w14:textId="0D3786EB" w:rsidR="00203340" w:rsidRDefault="00203340" w:rsidP="00756AC3">
      <w:pPr>
        <w:ind w:left="0"/>
        <w:rPr>
          <w:noProof/>
        </w:rPr>
      </w:pPr>
    </w:p>
    <w:p w14:paraId="263FAD74" w14:textId="77777777" w:rsidR="00203340" w:rsidRPr="00756AC3" w:rsidRDefault="00203340" w:rsidP="00756AC3">
      <w:pPr>
        <w:ind w:left="0"/>
        <w:rPr>
          <w:rFonts w:ascii="Lucida Console" w:hAnsi="Lucida Console" w:cs="Lucida Console"/>
          <w:lang w:eastAsia="en-US"/>
        </w:rPr>
      </w:pPr>
    </w:p>
    <w:sectPr w:rsidR="00203340" w:rsidRPr="00756AC3" w:rsidSect="00F453F2">
      <w:headerReference w:type="even" r:id="rId27"/>
      <w:headerReference w:type="default" r:id="rId28"/>
      <w:headerReference w:type="first" r:id="rId29"/>
      <w:footerReference w:type="first" r:id="rId30"/>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001CD" w14:textId="77777777" w:rsidR="00A73186" w:rsidRDefault="00A73186">
      <w:r>
        <w:separator/>
      </w:r>
    </w:p>
    <w:p w14:paraId="40D206C4" w14:textId="77777777" w:rsidR="00A73186" w:rsidRDefault="00A73186"/>
  </w:endnote>
  <w:endnote w:type="continuationSeparator" w:id="0">
    <w:p w14:paraId="291EFA77" w14:textId="77777777" w:rsidR="00A73186" w:rsidRDefault="00A73186">
      <w:r>
        <w:continuationSeparator/>
      </w:r>
    </w:p>
    <w:p w14:paraId="247B77A1" w14:textId="77777777" w:rsidR="00A73186" w:rsidRDefault="00A731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072A0" w14:textId="0F1C8AA8" w:rsidR="005555BA" w:rsidRPr="00EB2DD3" w:rsidRDefault="005555BA" w:rsidP="0060411C">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15AA2038" w14:textId="77777777" w:rsidR="005555BA" w:rsidRPr="006B4D91" w:rsidRDefault="005555BA"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55838" w14:textId="1E8AECFB" w:rsidR="005555BA" w:rsidRPr="00EB2DD3" w:rsidRDefault="005555BA"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4C2608ED" w14:textId="77777777" w:rsidR="005555BA" w:rsidRPr="006B4D91" w:rsidRDefault="005555BA"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75132" w14:textId="502630E3" w:rsidR="005555BA" w:rsidRDefault="005555BA"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2016 Microsoft Corporation</w:t>
    </w:r>
    <w:r>
      <w:rPr>
        <w:rFonts w:ascii="Arial" w:hAnsi="Arial" w:cs="Arial"/>
        <w:sz w:val="16"/>
        <w:szCs w:val="16"/>
      </w:rPr>
      <w:tab/>
    </w:r>
  </w:p>
  <w:p w14:paraId="5E32C706" w14:textId="77777777" w:rsidR="005555BA" w:rsidRPr="005F0B7D" w:rsidRDefault="005555BA"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6BE99" w14:textId="77777777" w:rsidR="005555BA" w:rsidRDefault="005555BA">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108DD" w14:textId="77777777" w:rsidR="00A73186" w:rsidRDefault="00A73186">
      <w:r>
        <w:separator/>
      </w:r>
    </w:p>
    <w:p w14:paraId="2C2DCE5E" w14:textId="77777777" w:rsidR="00A73186" w:rsidRDefault="00A73186"/>
  </w:footnote>
  <w:footnote w:type="continuationSeparator" w:id="0">
    <w:p w14:paraId="25011DEA" w14:textId="77777777" w:rsidR="00A73186" w:rsidRDefault="00A73186">
      <w:r>
        <w:continuationSeparator/>
      </w:r>
    </w:p>
    <w:p w14:paraId="36E55C2C" w14:textId="77777777" w:rsidR="00A73186" w:rsidRDefault="00A731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5CDD" w14:textId="77777777" w:rsidR="005555BA" w:rsidRDefault="005555BA">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6ED0B" w14:textId="77777777" w:rsidR="005555BA" w:rsidRDefault="005555BA">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4F4D0" w14:textId="77777777" w:rsidR="005555BA" w:rsidRDefault="005555BA">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22B4" w14:textId="3C9C8333" w:rsidR="005555BA" w:rsidRPr="006B4D91" w:rsidRDefault="00A73186" w:rsidP="00F46826">
    <w:pPr>
      <w:pStyle w:val="HeaderEvenPage"/>
    </w:pPr>
    <w:sdt>
      <w:sdtPr>
        <w:id w:val="54046640"/>
        <w:docPartObj>
          <w:docPartGallery w:val="Page Numbers (Top of Page)"/>
          <w:docPartUnique/>
        </w:docPartObj>
      </w:sdtPr>
      <w:sdtEndPr/>
      <w:sdtContent>
        <w:r w:rsidR="005555BA">
          <w:fldChar w:fldCharType="begin"/>
        </w:r>
        <w:r w:rsidR="005555BA">
          <w:instrText xml:space="preserve"> PAGE   \* MERGEFORMAT </w:instrText>
        </w:r>
        <w:r w:rsidR="005555BA">
          <w:fldChar w:fldCharType="separate"/>
        </w:r>
        <w:r w:rsidR="00C57B77">
          <w:t>6</w:t>
        </w:r>
        <w:r w:rsidR="005555BA">
          <w:fldChar w:fldCharType="end"/>
        </w:r>
        <w:r w:rsidR="005555BA">
          <w:t xml:space="preserve">    Cloud Identity and Access</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1427A" w14:textId="5B39BB92" w:rsidR="005555BA" w:rsidRPr="00780553" w:rsidRDefault="005555BA" w:rsidP="00DB0BD2">
    <w:pPr>
      <w:pStyle w:val="HeaderOddPage"/>
    </w:pPr>
    <w:r>
      <w:t xml:space="preserve">Cloud Identity and Access    </w:t>
    </w:r>
    <w:r>
      <w:fldChar w:fldCharType="begin"/>
    </w:r>
    <w:r>
      <w:instrText xml:space="preserve"> PAGE   \* MERGEFORMAT </w:instrText>
    </w:r>
    <w:r>
      <w:fldChar w:fldCharType="separate"/>
    </w:r>
    <w:r w:rsidR="00C57B77">
      <w:t>7</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E5984" w14:textId="77777777" w:rsidR="005555BA" w:rsidRDefault="005555BA">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3303"/>
    <w:multiLevelType w:val="hybridMultilevel"/>
    <w:tmpl w:val="7EB8EA4E"/>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E14A16"/>
    <w:multiLevelType w:val="hybridMultilevel"/>
    <w:tmpl w:val="38CAFC46"/>
    <w:lvl w:ilvl="0" w:tplc="3D60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494A97"/>
    <w:multiLevelType w:val="hybridMultilevel"/>
    <w:tmpl w:val="6AF6E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8B0554"/>
    <w:multiLevelType w:val="hybridMultilevel"/>
    <w:tmpl w:val="0E260BC2"/>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BB55644"/>
    <w:multiLevelType w:val="hybridMultilevel"/>
    <w:tmpl w:val="959853BA"/>
    <w:lvl w:ilvl="0" w:tplc="2432DC3C">
      <w:start w:val="1"/>
      <w:numFmt w:val="decimal"/>
      <w:lvlText w:val="%1."/>
      <w:lvlJc w:val="left"/>
      <w:pPr>
        <w:ind w:left="720" w:hanging="360"/>
      </w:pPr>
      <w:rPr>
        <w:rFonts w:asciiTheme="minorHAnsi" w:hAnsiTheme="minorHAnsi" w:cstheme="minorHAns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2C2475"/>
    <w:multiLevelType w:val="hybridMultilevel"/>
    <w:tmpl w:val="E2A0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8CD318D"/>
    <w:multiLevelType w:val="hybridMultilevel"/>
    <w:tmpl w:val="B8AC39AE"/>
    <w:lvl w:ilvl="0" w:tplc="10FE67F0">
      <w:start w:val="1"/>
      <w:numFmt w:val="bullet"/>
      <w:lvlText w:val=""/>
      <w:lvlJc w:val="left"/>
      <w:pPr>
        <w:ind w:left="1440" w:hanging="360"/>
      </w:pPr>
      <w:rPr>
        <w:rFonts w:ascii="Wingdings" w:hAnsi="Wingdings"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D12EDE"/>
    <w:multiLevelType w:val="hybridMultilevel"/>
    <w:tmpl w:val="6DAC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3"/>
  </w:num>
  <w:num w:numId="2">
    <w:abstractNumId w:val="19"/>
  </w:num>
  <w:num w:numId="3">
    <w:abstractNumId w:val="4"/>
  </w:num>
  <w:num w:numId="4">
    <w:abstractNumId w:val="15"/>
  </w:num>
  <w:num w:numId="5">
    <w:abstractNumId w:val="9"/>
  </w:num>
  <w:num w:numId="6">
    <w:abstractNumId w:val="18"/>
  </w:num>
  <w:num w:numId="7">
    <w:abstractNumId w:val="5"/>
  </w:num>
  <w:num w:numId="8">
    <w:abstractNumId w:val="3"/>
  </w:num>
  <w:num w:numId="9">
    <w:abstractNumId w:val="11"/>
  </w:num>
  <w:num w:numId="10">
    <w:abstractNumId w:val="20"/>
  </w:num>
  <w:num w:numId="11">
    <w:abstractNumId w:val="2"/>
  </w:num>
  <w:num w:numId="12">
    <w:abstractNumId w:val="16"/>
  </w:num>
  <w:num w:numId="13">
    <w:abstractNumId w:val="8"/>
  </w:num>
  <w:num w:numId="14">
    <w:abstractNumId w:val="0"/>
  </w:num>
  <w:num w:numId="15">
    <w:abstractNumId w:val="0"/>
  </w:num>
  <w:num w:numId="16">
    <w:abstractNumId w:val="7"/>
  </w:num>
  <w:num w:numId="17">
    <w:abstractNumId w:val="0"/>
    <w:lvlOverride w:ilvl="0">
      <w:startOverride w:val="1"/>
    </w:lvlOverride>
  </w:num>
  <w:num w:numId="18">
    <w:abstractNumId w:val="0"/>
    <w:lvlOverride w:ilvl="0">
      <w:startOverride w:val="1"/>
    </w:lvlOverride>
  </w:num>
  <w:num w:numId="19">
    <w:abstractNumId w:val="0"/>
  </w:num>
  <w:num w:numId="20">
    <w:abstractNumId w:val="0"/>
  </w:num>
  <w:num w:numId="21">
    <w:abstractNumId w:val="0"/>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6"/>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num>
  <w:num w:numId="33">
    <w:abstractNumId w:val="0"/>
    <w:lvlOverride w:ilvl="0">
      <w:startOverride w:val="1"/>
    </w:lvlOverride>
  </w:num>
  <w:num w:numId="34">
    <w:abstractNumId w:val="0"/>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14"/>
  </w:num>
  <w:num w:numId="39">
    <w:abstractNumId w:val="1"/>
  </w:num>
  <w:num w:numId="40">
    <w:abstractNumId w:val="0"/>
  </w:num>
  <w:num w:numId="41">
    <w:abstractNumId w:val="0"/>
    <w:lvlOverride w:ilvl="0">
      <w:startOverride w:val="1"/>
    </w:lvlOverride>
  </w:num>
  <w:num w:numId="42">
    <w:abstractNumId w:val="12"/>
  </w:num>
  <w:num w:numId="43">
    <w:abstractNumId w:val="17"/>
  </w:num>
  <w:num w:numId="44">
    <w:abstractNumId w:val="0"/>
  </w:num>
  <w:num w:numId="45">
    <w:abstractNumId w:val="0"/>
  </w:num>
  <w:num w:numId="46">
    <w:abstractNumId w:val="10"/>
  </w:num>
  <w:num w:numId="47">
    <w:abstractNumId w:val="0"/>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pl-PL" w:vendorID="64" w:dllVersion="0" w:nlCheck="1" w:checkStyle="0"/>
  <w:activeWritingStyle w:appName="MSWord" w:lang="en-IN" w:vendorID="64" w:dllVersion="6" w:nlCheck="1" w:checkStyle="1"/>
  <w:activeWritingStyle w:appName="MSWord" w:lang="en-US" w:vendorID="64" w:dllVersion="6" w:nlCheck="1" w:checkStyle="1"/>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82"/>
    <w:rsid w:val="00001AB7"/>
    <w:rsid w:val="00005501"/>
    <w:rsid w:val="00006983"/>
    <w:rsid w:val="000072CD"/>
    <w:rsid w:val="0000762B"/>
    <w:rsid w:val="00011772"/>
    <w:rsid w:val="0001234F"/>
    <w:rsid w:val="00013579"/>
    <w:rsid w:val="00015911"/>
    <w:rsid w:val="00020718"/>
    <w:rsid w:val="00022C28"/>
    <w:rsid w:val="0002575E"/>
    <w:rsid w:val="0002713A"/>
    <w:rsid w:val="00031AB3"/>
    <w:rsid w:val="000326A5"/>
    <w:rsid w:val="00032AC3"/>
    <w:rsid w:val="00033457"/>
    <w:rsid w:val="00033793"/>
    <w:rsid w:val="000349A3"/>
    <w:rsid w:val="00034E74"/>
    <w:rsid w:val="00040708"/>
    <w:rsid w:val="00054449"/>
    <w:rsid w:val="0005535E"/>
    <w:rsid w:val="00056844"/>
    <w:rsid w:val="00063116"/>
    <w:rsid w:val="0006441C"/>
    <w:rsid w:val="00064960"/>
    <w:rsid w:val="00065C28"/>
    <w:rsid w:val="0007592F"/>
    <w:rsid w:val="00075F32"/>
    <w:rsid w:val="000848F4"/>
    <w:rsid w:val="00090070"/>
    <w:rsid w:val="000906C1"/>
    <w:rsid w:val="00090EEA"/>
    <w:rsid w:val="00092730"/>
    <w:rsid w:val="00092C66"/>
    <w:rsid w:val="0009318D"/>
    <w:rsid w:val="00094497"/>
    <w:rsid w:val="00096AE9"/>
    <w:rsid w:val="00096CB3"/>
    <w:rsid w:val="000A03C0"/>
    <w:rsid w:val="000A233E"/>
    <w:rsid w:val="000A2BA9"/>
    <w:rsid w:val="000A31A5"/>
    <w:rsid w:val="000A6C32"/>
    <w:rsid w:val="000B089E"/>
    <w:rsid w:val="000B5898"/>
    <w:rsid w:val="000B5EBC"/>
    <w:rsid w:val="000C04CA"/>
    <w:rsid w:val="000C0638"/>
    <w:rsid w:val="000C094D"/>
    <w:rsid w:val="000C158B"/>
    <w:rsid w:val="000C2E8B"/>
    <w:rsid w:val="000C6DC9"/>
    <w:rsid w:val="000D1889"/>
    <w:rsid w:val="000E3AD1"/>
    <w:rsid w:val="000E730E"/>
    <w:rsid w:val="000E78B0"/>
    <w:rsid w:val="000F0EBE"/>
    <w:rsid w:val="000F1F31"/>
    <w:rsid w:val="000F4A4C"/>
    <w:rsid w:val="000F54C3"/>
    <w:rsid w:val="00101DA4"/>
    <w:rsid w:val="00104ED3"/>
    <w:rsid w:val="00111363"/>
    <w:rsid w:val="0011388A"/>
    <w:rsid w:val="00113F71"/>
    <w:rsid w:val="0011523B"/>
    <w:rsid w:val="001160AD"/>
    <w:rsid w:val="00117894"/>
    <w:rsid w:val="00117CB3"/>
    <w:rsid w:val="001207AB"/>
    <w:rsid w:val="00123D9E"/>
    <w:rsid w:val="00125ADF"/>
    <w:rsid w:val="0012667F"/>
    <w:rsid w:val="00127250"/>
    <w:rsid w:val="00132059"/>
    <w:rsid w:val="001327E5"/>
    <w:rsid w:val="00134261"/>
    <w:rsid w:val="00136AEE"/>
    <w:rsid w:val="00141DB9"/>
    <w:rsid w:val="00144157"/>
    <w:rsid w:val="00150A90"/>
    <w:rsid w:val="001575B1"/>
    <w:rsid w:val="0016058A"/>
    <w:rsid w:val="00160C50"/>
    <w:rsid w:val="00164331"/>
    <w:rsid w:val="00172263"/>
    <w:rsid w:val="001730E5"/>
    <w:rsid w:val="00173E90"/>
    <w:rsid w:val="00181787"/>
    <w:rsid w:val="00183237"/>
    <w:rsid w:val="00184229"/>
    <w:rsid w:val="00184CD6"/>
    <w:rsid w:val="001869B9"/>
    <w:rsid w:val="00187E57"/>
    <w:rsid w:val="00192863"/>
    <w:rsid w:val="001A11C8"/>
    <w:rsid w:val="001A1B18"/>
    <w:rsid w:val="001A2FD7"/>
    <w:rsid w:val="001B26F9"/>
    <w:rsid w:val="001C0A2B"/>
    <w:rsid w:val="001C615A"/>
    <w:rsid w:val="001D0941"/>
    <w:rsid w:val="001D2747"/>
    <w:rsid w:val="001D2F06"/>
    <w:rsid w:val="001D66DE"/>
    <w:rsid w:val="001D713D"/>
    <w:rsid w:val="001E35E4"/>
    <w:rsid w:val="001E3934"/>
    <w:rsid w:val="001E3DF1"/>
    <w:rsid w:val="001E4EA9"/>
    <w:rsid w:val="001E739C"/>
    <w:rsid w:val="001E74E2"/>
    <w:rsid w:val="001F1FBA"/>
    <w:rsid w:val="001F34B1"/>
    <w:rsid w:val="001F47DF"/>
    <w:rsid w:val="001F4FC9"/>
    <w:rsid w:val="00203340"/>
    <w:rsid w:val="00205928"/>
    <w:rsid w:val="002063DC"/>
    <w:rsid w:val="00207C94"/>
    <w:rsid w:val="00213932"/>
    <w:rsid w:val="0021554D"/>
    <w:rsid w:val="00215B86"/>
    <w:rsid w:val="00216596"/>
    <w:rsid w:val="00223891"/>
    <w:rsid w:val="00224279"/>
    <w:rsid w:val="00233475"/>
    <w:rsid w:val="00233D88"/>
    <w:rsid w:val="00234BED"/>
    <w:rsid w:val="00235871"/>
    <w:rsid w:val="00242ECB"/>
    <w:rsid w:val="00244113"/>
    <w:rsid w:val="00247242"/>
    <w:rsid w:val="002500F4"/>
    <w:rsid w:val="00251940"/>
    <w:rsid w:val="00252004"/>
    <w:rsid w:val="00253541"/>
    <w:rsid w:val="0026059E"/>
    <w:rsid w:val="00260F39"/>
    <w:rsid w:val="00272BFA"/>
    <w:rsid w:val="00272E23"/>
    <w:rsid w:val="00276429"/>
    <w:rsid w:val="0028238A"/>
    <w:rsid w:val="00284C91"/>
    <w:rsid w:val="00286772"/>
    <w:rsid w:val="00290D6E"/>
    <w:rsid w:val="00294698"/>
    <w:rsid w:val="00296615"/>
    <w:rsid w:val="002A25EF"/>
    <w:rsid w:val="002A2B02"/>
    <w:rsid w:val="002A2BB0"/>
    <w:rsid w:val="002A2BFD"/>
    <w:rsid w:val="002A45BE"/>
    <w:rsid w:val="002A4619"/>
    <w:rsid w:val="002A56D1"/>
    <w:rsid w:val="002A5C9A"/>
    <w:rsid w:val="002A60B4"/>
    <w:rsid w:val="002A6147"/>
    <w:rsid w:val="002A78F1"/>
    <w:rsid w:val="002A7F57"/>
    <w:rsid w:val="002B20E0"/>
    <w:rsid w:val="002B34C7"/>
    <w:rsid w:val="002B3F93"/>
    <w:rsid w:val="002B4D09"/>
    <w:rsid w:val="002C6D91"/>
    <w:rsid w:val="002D118F"/>
    <w:rsid w:val="002D1577"/>
    <w:rsid w:val="002D1BBE"/>
    <w:rsid w:val="002D22AC"/>
    <w:rsid w:val="002D25CF"/>
    <w:rsid w:val="002D6D97"/>
    <w:rsid w:val="002D73F2"/>
    <w:rsid w:val="002D77F2"/>
    <w:rsid w:val="002E0B90"/>
    <w:rsid w:val="002E1AC6"/>
    <w:rsid w:val="002E45FE"/>
    <w:rsid w:val="002F0C47"/>
    <w:rsid w:val="002F2498"/>
    <w:rsid w:val="002F420C"/>
    <w:rsid w:val="002F5608"/>
    <w:rsid w:val="002F593E"/>
    <w:rsid w:val="002F67B3"/>
    <w:rsid w:val="002F69E9"/>
    <w:rsid w:val="002F6EDA"/>
    <w:rsid w:val="002F712B"/>
    <w:rsid w:val="00303334"/>
    <w:rsid w:val="0030671F"/>
    <w:rsid w:val="00306CAE"/>
    <w:rsid w:val="003136DD"/>
    <w:rsid w:val="00314A71"/>
    <w:rsid w:val="00314F44"/>
    <w:rsid w:val="00315B55"/>
    <w:rsid w:val="003250F2"/>
    <w:rsid w:val="00325294"/>
    <w:rsid w:val="003260BD"/>
    <w:rsid w:val="003275E3"/>
    <w:rsid w:val="003303C5"/>
    <w:rsid w:val="003318D7"/>
    <w:rsid w:val="003334E6"/>
    <w:rsid w:val="00336801"/>
    <w:rsid w:val="003473C7"/>
    <w:rsid w:val="003525D3"/>
    <w:rsid w:val="00355372"/>
    <w:rsid w:val="00364024"/>
    <w:rsid w:val="00367379"/>
    <w:rsid w:val="00367E5B"/>
    <w:rsid w:val="003718FF"/>
    <w:rsid w:val="00372526"/>
    <w:rsid w:val="00372F05"/>
    <w:rsid w:val="00373021"/>
    <w:rsid w:val="003769DE"/>
    <w:rsid w:val="00376CD5"/>
    <w:rsid w:val="0037706E"/>
    <w:rsid w:val="00382708"/>
    <w:rsid w:val="003849F8"/>
    <w:rsid w:val="00385A81"/>
    <w:rsid w:val="00395FFB"/>
    <w:rsid w:val="003975D7"/>
    <w:rsid w:val="003978E8"/>
    <w:rsid w:val="003979DF"/>
    <w:rsid w:val="003A0CBA"/>
    <w:rsid w:val="003A1880"/>
    <w:rsid w:val="003A1FEC"/>
    <w:rsid w:val="003A5DE8"/>
    <w:rsid w:val="003A77D9"/>
    <w:rsid w:val="003A7D51"/>
    <w:rsid w:val="003A7EA1"/>
    <w:rsid w:val="003B117C"/>
    <w:rsid w:val="003B14FD"/>
    <w:rsid w:val="003B2367"/>
    <w:rsid w:val="003B36C2"/>
    <w:rsid w:val="003B48CF"/>
    <w:rsid w:val="003C27EE"/>
    <w:rsid w:val="003C4A3C"/>
    <w:rsid w:val="003D0F17"/>
    <w:rsid w:val="003D2D85"/>
    <w:rsid w:val="003D4062"/>
    <w:rsid w:val="003D4353"/>
    <w:rsid w:val="003E1460"/>
    <w:rsid w:val="003E2EA3"/>
    <w:rsid w:val="003E2FD3"/>
    <w:rsid w:val="003E5DD1"/>
    <w:rsid w:val="003F0690"/>
    <w:rsid w:val="003F2ED4"/>
    <w:rsid w:val="003F344A"/>
    <w:rsid w:val="003F4947"/>
    <w:rsid w:val="003F5182"/>
    <w:rsid w:val="003F73BB"/>
    <w:rsid w:val="00400C8E"/>
    <w:rsid w:val="0040101D"/>
    <w:rsid w:val="00403842"/>
    <w:rsid w:val="004038B9"/>
    <w:rsid w:val="0040597C"/>
    <w:rsid w:val="004075E7"/>
    <w:rsid w:val="00407E4A"/>
    <w:rsid w:val="00410666"/>
    <w:rsid w:val="004120CF"/>
    <w:rsid w:val="0041509D"/>
    <w:rsid w:val="00415717"/>
    <w:rsid w:val="00416A7F"/>
    <w:rsid w:val="0042057B"/>
    <w:rsid w:val="00420DDB"/>
    <w:rsid w:val="00423FE7"/>
    <w:rsid w:val="0042701C"/>
    <w:rsid w:val="00441A75"/>
    <w:rsid w:val="0044437B"/>
    <w:rsid w:val="00445EF5"/>
    <w:rsid w:val="00446C9E"/>
    <w:rsid w:val="00452756"/>
    <w:rsid w:val="004565EF"/>
    <w:rsid w:val="004619F9"/>
    <w:rsid w:val="004656B9"/>
    <w:rsid w:val="004656F9"/>
    <w:rsid w:val="004668E9"/>
    <w:rsid w:val="00466BB1"/>
    <w:rsid w:val="004712A2"/>
    <w:rsid w:val="00471B42"/>
    <w:rsid w:val="00473806"/>
    <w:rsid w:val="00494458"/>
    <w:rsid w:val="004949FB"/>
    <w:rsid w:val="00495648"/>
    <w:rsid w:val="00495D06"/>
    <w:rsid w:val="00496976"/>
    <w:rsid w:val="00496DDE"/>
    <w:rsid w:val="004A0DDC"/>
    <w:rsid w:val="004A3C2F"/>
    <w:rsid w:val="004A64AB"/>
    <w:rsid w:val="004A73F9"/>
    <w:rsid w:val="004A77E6"/>
    <w:rsid w:val="004B1BDD"/>
    <w:rsid w:val="004B2639"/>
    <w:rsid w:val="004B40CA"/>
    <w:rsid w:val="004B46AE"/>
    <w:rsid w:val="004B6A2E"/>
    <w:rsid w:val="004C013A"/>
    <w:rsid w:val="004C0E56"/>
    <w:rsid w:val="004C1A4C"/>
    <w:rsid w:val="004C290F"/>
    <w:rsid w:val="004C31AC"/>
    <w:rsid w:val="004C569C"/>
    <w:rsid w:val="004C7B27"/>
    <w:rsid w:val="004C7D6A"/>
    <w:rsid w:val="004D0D7A"/>
    <w:rsid w:val="004D5F64"/>
    <w:rsid w:val="004D6ADC"/>
    <w:rsid w:val="004D7987"/>
    <w:rsid w:val="004E2B92"/>
    <w:rsid w:val="004E313F"/>
    <w:rsid w:val="004E3DF2"/>
    <w:rsid w:val="004E4BB2"/>
    <w:rsid w:val="004F5C91"/>
    <w:rsid w:val="0050054D"/>
    <w:rsid w:val="0050378F"/>
    <w:rsid w:val="005056A7"/>
    <w:rsid w:val="00510489"/>
    <w:rsid w:val="005137A9"/>
    <w:rsid w:val="005139DA"/>
    <w:rsid w:val="00520C8F"/>
    <w:rsid w:val="00522094"/>
    <w:rsid w:val="0052398E"/>
    <w:rsid w:val="0052415B"/>
    <w:rsid w:val="00525E70"/>
    <w:rsid w:val="00533AA0"/>
    <w:rsid w:val="00534971"/>
    <w:rsid w:val="005379AB"/>
    <w:rsid w:val="005405F2"/>
    <w:rsid w:val="00540C4C"/>
    <w:rsid w:val="00541021"/>
    <w:rsid w:val="00542C5D"/>
    <w:rsid w:val="0054338C"/>
    <w:rsid w:val="005473AE"/>
    <w:rsid w:val="00553846"/>
    <w:rsid w:val="005555BA"/>
    <w:rsid w:val="00556342"/>
    <w:rsid w:val="0055730A"/>
    <w:rsid w:val="0055793E"/>
    <w:rsid w:val="005649AA"/>
    <w:rsid w:val="00564BC7"/>
    <w:rsid w:val="005669FF"/>
    <w:rsid w:val="00567644"/>
    <w:rsid w:val="005715B9"/>
    <w:rsid w:val="005733BF"/>
    <w:rsid w:val="0057449B"/>
    <w:rsid w:val="0058456E"/>
    <w:rsid w:val="005852AF"/>
    <w:rsid w:val="00591B51"/>
    <w:rsid w:val="00594188"/>
    <w:rsid w:val="005966A6"/>
    <w:rsid w:val="00596992"/>
    <w:rsid w:val="00597834"/>
    <w:rsid w:val="005A06D0"/>
    <w:rsid w:val="005A5DF1"/>
    <w:rsid w:val="005A7CB2"/>
    <w:rsid w:val="005B1189"/>
    <w:rsid w:val="005B17F8"/>
    <w:rsid w:val="005B2DE5"/>
    <w:rsid w:val="005B3606"/>
    <w:rsid w:val="005B5577"/>
    <w:rsid w:val="005B5EBA"/>
    <w:rsid w:val="005B716D"/>
    <w:rsid w:val="005B760C"/>
    <w:rsid w:val="005B7B2D"/>
    <w:rsid w:val="005C6CA9"/>
    <w:rsid w:val="005D33C9"/>
    <w:rsid w:val="005D5CAC"/>
    <w:rsid w:val="005D5F45"/>
    <w:rsid w:val="005D7BD9"/>
    <w:rsid w:val="005E0E52"/>
    <w:rsid w:val="005E1FB1"/>
    <w:rsid w:val="005E3D84"/>
    <w:rsid w:val="005F27DA"/>
    <w:rsid w:val="005F27F4"/>
    <w:rsid w:val="005F2AFE"/>
    <w:rsid w:val="005F2C81"/>
    <w:rsid w:val="005F4891"/>
    <w:rsid w:val="005F6D62"/>
    <w:rsid w:val="00601DD2"/>
    <w:rsid w:val="0060411C"/>
    <w:rsid w:val="00605D50"/>
    <w:rsid w:val="00611492"/>
    <w:rsid w:val="00620D3C"/>
    <w:rsid w:val="00622B3D"/>
    <w:rsid w:val="00624074"/>
    <w:rsid w:val="00626AD5"/>
    <w:rsid w:val="00630064"/>
    <w:rsid w:val="00631060"/>
    <w:rsid w:val="00634E14"/>
    <w:rsid w:val="00635E2B"/>
    <w:rsid w:val="006371CF"/>
    <w:rsid w:val="00637AAD"/>
    <w:rsid w:val="006459EE"/>
    <w:rsid w:val="006470B4"/>
    <w:rsid w:val="00647F80"/>
    <w:rsid w:val="00651A2E"/>
    <w:rsid w:val="0065664B"/>
    <w:rsid w:val="006601AA"/>
    <w:rsid w:val="006604E4"/>
    <w:rsid w:val="00662874"/>
    <w:rsid w:val="00662A58"/>
    <w:rsid w:val="00672321"/>
    <w:rsid w:val="00672E35"/>
    <w:rsid w:val="00676CE2"/>
    <w:rsid w:val="00677641"/>
    <w:rsid w:val="00680871"/>
    <w:rsid w:val="006840DD"/>
    <w:rsid w:val="00684A03"/>
    <w:rsid w:val="00686B0B"/>
    <w:rsid w:val="0069007F"/>
    <w:rsid w:val="006940A2"/>
    <w:rsid w:val="00694E97"/>
    <w:rsid w:val="006972A2"/>
    <w:rsid w:val="006A088C"/>
    <w:rsid w:val="006A3C28"/>
    <w:rsid w:val="006A6739"/>
    <w:rsid w:val="006B0349"/>
    <w:rsid w:val="006B261B"/>
    <w:rsid w:val="006B406E"/>
    <w:rsid w:val="006C151C"/>
    <w:rsid w:val="006C2DB6"/>
    <w:rsid w:val="006C3406"/>
    <w:rsid w:val="006C346A"/>
    <w:rsid w:val="006D43BD"/>
    <w:rsid w:val="006D453C"/>
    <w:rsid w:val="006D4DBB"/>
    <w:rsid w:val="006D5CB3"/>
    <w:rsid w:val="006E0148"/>
    <w:rsid w:val="006E0801"/>
    <w:rsid w:val="006E1DA9"/>
    <w:rsid w:val="006E5000"/>
    <w:rsid w:val="006E5DC5"/>
    <w:rsid w:val="006F06AD"/>
    <w:rsid w:val="006F0737"/>
    <w:rsid w:val="006F1298"/>
    <w:rsid w:val="006F5117"/>
    <w:rsid w:val="00700EA6"/>
    <w:rsid w:val="00700F74"/>
    <w:rsid w:val="00701F8B"/>
    <w:rsid w:val="00703B0B"/>
    <w:rsid w:val="00707B2E"/>
    <w:rsid w:val="007115E4"/>
    <w:rsid w:val="00711C14"/>
    <w:rsid w:val="00713412"/>
    <w:rsid w:val="007143A0"/>
    <w:rsid w:val="007213C1"/>
    <w:rsid w:val="00724B5E"/>
    <w:rsid w:val="00727D7D"/>
    <w:rsid w:val="00736BD3"/>
    <w:rsid w:val="0074127D"/>
    <w:rsid w:val="00743365"/>
    <w:rsid w:val="00744029"/>
    <w:rsid w:val="00744161"/>
    <w:rsid w:val="007460CC"/>
    <w:rsid w:val="00753C33"/>
    <w:rsid w:val="00756AC3"/>
    <w:rsid w:val="00760610"/>
    <w:rsid w:val="00762536"/>
    <w:rsid w:val="00764AE0"/>
    <w:rsid w:val="0077010D"/>
    <w:rsid w:val="007705E7"/>
    <w:rsid w:val="007718BA"/>
    <w:rsid w:val="0077397C"/>
    <w:rsid w:val="0077476C"/>
    <w:rsid w:val="0077485B"/>
    <w:rsid w:val="00780B68"/>
    <w:rsid w:val="00781814"/>
    <w:rsid w:val="00781854"/>
    <w:rsid w:val="007840F3"/>
    <w:rsid w:val="00786212"/>
    <w:rsid w:val="007870A1"/>
    <w:rsid w:val="00794836"/>
    <w:rsid w:val="00794D1B"/>
    <w:rsid w:val="007969F8"/>
    <w:rsid w:val="0079780D"/>
    <w:rsid w:val="007A0955"/>
    <w:rsid w:val="007A2DFD"/>
    <w:rsid w:val="007A45AD"/>
    <w:rsid w:val="007A6997"/>
    <w:rsid w:val="007B3BCF"/>
    <w:rsid w:val="007B4796"/>
    <w:rsid w:val="007B4C71"/>
    <w:rsid w:val="007B69C0"/>
    <w:rsid w:val="007C07FE"/>
    <w:rsid w:val="007C1F91"/>
    <w:rsid w:val="007C26EA"/>
    <w:rsid w:val="007C2873"/>
    <w:rsid w:val="007D032A"/>
    <w:rsid w:val="007D0E57"/>
    <w:rsid w:val="007D2CE9"/>
    <w:rsid w:val="007D480A"/>
    <w:rsid w:val="007D645D"/>
    <w:rsid w:val="007D7549"/>
    <w:rsid w:val="007E1BE3"/>
    <w:rsid w:val="007E5440"/>
    <w:rsid w:val="007E68D7"/>
    <w:rsid w:val="007E7E9C"/>
    <w:rsid w:val="007F61F9"/>
    <w:rsid w:val="00801F0E"/>
    <w:rsid w:val="00805264"/>
    <w:rsid w:val="008066D3"/>
    <w:rsid w:val="008116AD"/>
    <w:rsid w:val="00815BAE"/>
    <w:rsid w:val="00815F50"/>
    <w:rsid w:val="0081622F"/>
    <w:rsid w:val="00817F53"/>
    <w:rsid w:val="00821372"/>
    <w:rsid w:val="00821A77"/>
    <w:rsid w:val="00823C38"/>
    <w:rsid w:val="00824FD0"/>
    <w:rsid w:val="00825531"/>
    <w:rsid w:val="0082645B"/>
    <w:rsid w:val="00830DCA"/>
    <w:rsid w:val="008314E6"/>
    <w:rsid w:val="008317A0"/>
    <w:rsid w:val="00831B63"/>
    <w:rsid w:val="0083355C"/>
    <w:rsid w:val="00833894"/>
    <w:rsid w:val="00834AFF"/>
    <w:rsid w:val="00835717"/>
    <w:rsid w:val="00835906"/>
    <w:rsid w:val="00835FD9"/>
    <w:rsid w:val="0084020F"/>
    <w:rsid w:val="008422C2"/>
    <w:rsid w:val="00846F35"/>
    <w:rsid w:val="00853DC9"/>
    <w:rsid w:val="00854A82"/>
    <w:rsid w:val="00856214"/>
    <w:rsid w:val="008621C6"/>
    <w:rsid w:val="008639B1"/>
    <w:rsid w:val="00864BC0"/>
    <w:rsid w:val="00866049"/>
    <w:rsid w:val="00866656"/>
    <w:rsid w:val="00866657"/>
    <w:rsid w:val="00875CA7"/>
    <w:rsid w:val="00876571"/>
    <w:rsid w:val="008765D3"/>
    <w:rsid w:val="008820B1"/>
    <w:rsid w:val="00887D45"/>
    <w:rsid w:val="00887F57"/>
    <w:rsid w:val="0089236F"/>
    <w:rsid w:val="00892B6F"/>
    <w:rsid w:val="00895DB6"/>
    <w:rsid w:val="008A23A9"/>
    <w:rsid w:val="008A659C"/>
    <w:rsid w:val="008A6DC4"/>
    <w:rsid w:val="008A7D56"/>
    <w:rsid w:val="008B0B8D"/>
    <w:rsid w:val="008B1101"/>
    <w:rsid w:val="008B40BA"/>
    <w:rsid w:val="008B520D"/>
    <w:rsid w:val="008C35B1"/>
    <w:rsid w:val="008C3A87"/>
    <w:rsid w:val="008C5BA0"/>
    <w:rsid w:val="008D0460"/>
    <w:rsid w:val="008D0B4E"/>
    <w:rsid w:val="008D203E"/>
    <w:rsid w:val="008D4D7B"/>
    <w:rsid w:val="008D76BC"/>
    <w:rsid w:val="008D7947"/>
    <w:rsid w:val="008E14B0"/>
    <w:rsid w:val="008E187F"/>
    <w:rsid w:val="008E5766"/>
    <w:rsid w:val="008E76C2"/>
    <w:rsid w:val="008E7F53"/>
    <w:rsid w:val="008F0359"/>
    <w:rsid w:val="008F5DC4"/>
    <w:rsid w:val="008F670E"/>
    <w:rsid w:val="009002D2"/>
    <w:rsid w:val="00900CA3"/>
    <w:rsid w:val="00901EBA"/>
    <w:rsid w:val="00905A99"/>
    <w:rsid w:val="0091247E"/>
    <w:rsid w:val="00912C40"/>
    <w:rsid w:val="00914444"/>
    <w:rsid w:val="009162B4"/>
    <w:rsid w:val="00916B90"/>
    <w:rsid w:val="00916E0C"/>
    <w:rsid w:val="00920819"/>
    <w:rsid w:val="00922691"/>
    <w:rsid w:val="00924176"/>
    <w:rsid w:val="009253CF"/>
    <w:rsid w:val="009266D9"/>
    <w:rsid w:val="0092716C"/>
    <w:rsid w:val="00927B0B"/>
    <w:rsid w:val="00927B58"/>
    <w:rsid w:val="009337F4"/>
    <w:rsid w:val="00933CF5"/>
    <w:rsid w:val="009343AC"/>
    <w:rsid w:val="00941330"/>
    <w:rsid w:val="0094502C"/>
    <w:rsid w:val="0094747E"/>
    <w:rsid w:val="009512D6"/>
    <w:rsid w:val="00963703"/>
    <w:rsid w:val="00964B41"/>
    <w:rsid w:val="00966E93"/>
    <w:rsid w:val="00967C90"/>
    <w:rsid w:val="00970CAB"/>
    <w:rsid w:val="00973B12"/>
    <w:rsid w:val="0097772C"/>
    <w:rsid w:val="00980DF3"/>
    <w:rsid w:val="0098320C"/>
    <w:rsid w:val="00986B67"/>
    <w:rsid w:val="009921E1"/>
    <w:rsid w:val="009925B3"/>
    <w:rsid w:val="00993A6B"/>
    <w:rsid w:val="009956E8"/>
    <w:rsid w:val="0099605D"/>
    <w:rsid w:val="00997354"/>
    <w:rsid w:val="00997609"/>
    <w:rsid w:val="009A0983"/>
    <w:rsid w:val="009A172F"/>
    <w:rsid w:val="009A2B18"/>
    <w:rsid w:val="009B2022"/>
    <w:rsid w:val="009B2EBA"/>
    <w:rsid w:val="009B3D7C"/>
    <w:rsid w:val="009B4291"/>
    <w:rsid w:val="009B4612"/>
    <w:rsid w:val="009B6F7C"/>
    <w:rsid w:val="009B7FF7"/>
    <w:rsid w:val="009C40C6"/>
    <w:rsid w:val="009D1DA1"/>
    <w:rsid w:val="009E1622"/>
    <w:rsid w:val="009E54A3"/>
    <w:rsid w:val="009E6399"/>
    <w:rsid w:val="009E653C"/>
    <w:rsid w:val="009F0BB3"/>
    <w:rsid w:val="009F4217"/>
    <w:rsid w:val="00A006A2"/>
    <w:rsid w:val="00A01B2A"/>
    <w:rsid w:val="00A027FB"/>
    <w:rsid w:val="00A04A71"/>
    <w:rsid w:val="00A07095"/>
    <w:rsid w:val="00A12764"/>
    <w:rsid w:val="00A1276E"/>
    <w:rsid w:val="00A1387F"/>
    <w:rsid w:val="00A144C1"/>
    <w:rsid w:val="00A161F5"/>
    <w:rsid w:val="00A16438"/>
    <w:rsid w:val="00A17AA4"/>
    <w:rsid w:val="00A20575"/>
    <w:rsid w:val="00A207D6"/>
    <w:rsid w:val="00A20D4E"/>
    <w:rsid w:val="00A23DC5"/>
    <w:rsid w:val="00A23DDF"/>
    <w:rsid w:val="00A303B1"/>
    <w:rsid w:val="00A3488E"/>
    <w:rsid w:val="00A34F91"/>
    <w:rsid w:val="00A37E92"/>
    <w:rsid w:val="00A42078"/>
    <w:rsid w:val="00A43562"/>
    <w:rsid w:val="00A44F0C"/>
    <w:rsid w:val="00A45C16"/>
    <w:rsid w:val="00A46D07"/>
    <w:rsid w:val="00A511B0"/>
    <w:rsid w:val="00A52863"/>
    <w:rsid w:val="00A56698"/>
    <w:rsid w:val="00A569B7"/>
    <w:rsid w:val="00A6097A"/>
    <w:rsid w:val="00A63D86"/>
    <w:rsid w:val="00A67172"/>
    <w:rsid w:val="00A674B3"/>
    <w:rsid w:val="00A72E07"/>
    <w:rsid w:val="00A73186"/>
    <w:rsid w:val="00A74B91"/>
    <w:rsid w:val="00A75076"/>
    <w:rsid w:val="00A85816"/>
    <w:rsid w:val="00A86D17"/>
    <w:rsid w:val="00A87331"/>
    <w:rsid w:val="00A92013"/>
    <w:rsid w:val="00A924B3"/>
    <w:rsid w:val="00A92BAC"/>
    <w:rsid w:val="00A97E9F"/>
    <w:rsid w:val="00AA68BB"/>
    <w:rsid w:val="00AA741F"/>
    <w:rsid w:val="00AB34C1"/>
    <w:rsid w:val="00AB4A14"/>
    <w:rsid w:val="00AB5BFC"/>
    <w:rsid w:val="00AB706F"/>
    <w:rsid w:val="00AC13ED"/>
    <w:rsid w:val="00AC1E04"/>
    <w:rsid w:val="00AC2F76"/>
    <w:rsid w:val="00AC3AA5"/>
    <w:rsid w:val="00AC7303"/>
    <w:rsid w:val="00AC78BB"/>
    <w:rsid w:val="00AD1611"/>
    <w:rsid w:val="00AD1F0D"/>
    <w:rsid w:val="00AD1FC1"/>
    <w:rsid w:val="00AD49B6"/>
    <w:rsid w:val="00AD49FF"/>
    <w:rsid w:val="00AD64C2"/>
    <w:rsid w:val="00AD72DE"/>
    <w:rsid w:val="00AE19D9"/>
    <w:rsid w:val="00AE4E36"/>
    <w:rsid w:val="00AE5C23"/>
    <w:rsid w:val="00AF1103"/>
    <w:rsid w:val="00AF2895"/>
    <w:rsid w:val="00AF4432"/>
    <w:rsid w:val="00AF7CCB"/>
    <w:rsid w:val="00B01736"/>
    <w:rsid w:val="00B01F24"/>
    <w:rsid w:val="00B0406C"/>
    <w:rsid w:val="00B04AFA"/>
    <w:rsid w:val="00B052FC"/>
    <w:rsid w:val="00B106DA"/>
    <w:rsid w:val="00B15BA4"/>
    <w:rsid w:val="00B166EF"/>
    <w:rsid w:val="00B224D4"/>
    <w:rsid w:val="00B22817"/>
    <w:rsid w:val="00B25D51"/>
    <w:rsid w:val="00B3083B"/>
    <w:rsid w:val="00B30FE5"/>
    <w:rsid w:val="00B31B72"/>
    <w:rsid w:val="00B32480"/>
    <w:rsid w:val="00B32EF6"/>
    <w:rsid w:val="00B34E45"/>
    <w:rsid w:val="00B355DC"/>
    <w:rsid w:val="00B360B4"/>
    <w:rsid w:val="00B3742C"/>
    <w:rsid w:val="00B41096"/>
    <w:rsid w:val="00B45270"/>
    <w:rsid w:val="00B5383E"/>
    <w:rsid w:val="00B746CB"/>
    <w:rsid w:val="00B75792"/>
    <w:rsid w:val="00B7655A"/>
    <w:rsid w:val="00B77BAB"/>
    <w:rsid w:val="00B803FA"/>
    <w:rsid w:val="00B8640C"/>
    <w:rsid w:val="00B87AC0"/>
    <w:rsid w:val="00B908FA"/>
    <w:rsid w:val="00B9538D"/>
    <w:rsid w:val="00B96139"/>
    <w:rsid w:val="00B9676D"/>
    <w:rsid w:val="00B96909"/>
    <w:rsid w:val="00B97A8D"/>
    <w:rsid w:val="00B97B07"/>
    <w:rsid w:val="00BA3E41"/>
    <w:rsid w:val="00BA72CE"/>
    <w:rsid w:val="00BB1752"/>
    <w:rsid w:val="00BB3304"/>
    <w:rsid w:val="00BB3679"/>
    <w:rsid w:val="00BB691A"/>
    <w:rsid w:val="00BB7CAA"/>
    <w:rsid w:val="00BC2E4B"/>
    <w:rsid w:val="00BC4735"/>
    <w:rsid w:val="00BD2BAF"/>
    <w:rsid w:val="00BD2C4E"/>
    <w:rsid w:val="00BE0E37"/>
    <w:rsid w:val="00BF0277"/>
    <w:rsid w:val="00BF3666"/>
    <w:rsid w:val="00BF4F4B"/>
    <w:rsid w:val="00C01247"/>
    <w:rsid w:val="00C01B11"/>
    <w:rsid w:val="00C05707"/>
    <w:rsid w:val="00C0771A"/>
    <w:rsid w:val="00C07C16"/>
    <w:rsid w:val="00C151B4"/>
    <w:rsid w:val="00C20CC7"/>
    <w:rsid w:val="00C26D8B"/>
    <w:rsid w:val="00C31AD3"/>
    <w:rsid w:val="00C33D39"/>
    <w:rsid w:val="00C347F5"/>
    <w:rsid w:val="00C35157"/>
    <w:rsid w:val="00C36F9B"/>
    <w:rsid w:val="00C43A4E"/>
    <w:rsid w:val="00C43A58"/>
    <w:rsid w:val="00C50A3A"/>
    <w:rsid w:val="00C50AC9"/>
    <w:rsid w:val="00C50E2A"/>
    <w:rsid w:val="00C53641"/>
    <w:rsid w:val="00C554CD"/>
    <w:rsid w:val="00C57B77"/>
    <w:rsid w:val="00C6095F"/>
    <w:rsid w:val="00C61215"/>
    <w:rsid w:val="00C62657"/>
    <w:rsid w:val="00C640E8"/>
    <w:rsid w:val="00C676BF"/>
    <w:rsid w:val="00C67E12"/>
    <w:rsid w:val="00C67FAE"/>
    <w:rsid w:val="00C70678"/>
    <w:rsid w:val="00C72258"/>
    <w:rsid w:val="00C736EF"/>
    <w:rsid w:val="00C73B37"/>
    <w:rsid w:val="00C74D33"/>
    <w:rsid w:val="00C75B6C"/>
    <w:rsid w:val="00C76BDE"/>
    <w:rsid w:val="00C802D7"/>
    <w:rsid w:val="00C8050F"/>
    <w:rsid w:val="00C80959"/>
    <w:rsid w:val="00C840C7"/>
    <w:rsid w:val="00C86CEC"/>
    <w:rsid w:val="00C902C0"/>
    <w:rsid w:val="00C9555A"/>
    <w:rsid w:val="00C963F0"/>
    <w:rsid w:val="00CA0AB7"/>
    <w:rsid w:val="00CA1DA1"/>
    <w:rsid w:val="00CA7EB1"/>
    <w:rsid w:val="00CB5198"/>
    <w:rsid w:val="00CB6032"/>
    <w:rsid w:val="00CC0E07"/>
    <w:rsid w:val="00CC1C05"/>
    <w:rsid w:val="00CC32B5"/>
    <w:rsid w:val="00CC4B50"/>
    <w:rsid w:val="00CC6CAF"/>
    <w:rsid w:val="00CC6ED0"/>
    <w:rsid w:val="00CD4A7E"/>
    <w:rsid w:val="00CD5A0D"/>
    <w:rsid w:val="00CE36A3"/>
    <w:rsid w:val="00CE4105"/>
    <w:rsid w:val="00CF0FC7"/>
    <w:rsid w:val="00CF4C62"/>
    <w:rsid w:val="00CF5580"/>
    <w:rsid w:val="00CF5D53"/>
    <w:rsid w:val="00D022F0"/>
    <w:rsid w:val="00D02614"/>
    <w:rsid w:val="00D07A66"/>
    <w:rsid w:val="00D1254F"/>
    <w:rsid w:val="00D12ABF"/>
    <w:rsid w:val="00D13F0B"/>
    <w:rsid w:val="00D20185"/>
    <w:rsid w:val="00D217DA"/>
    <w:rsid w:val="00D21CAD"/>
    <w:rsid w:val="00D27B73"/>
    <w:rsid w:val="00D30092"/>
    <w:rsid w:val="00D313E2"/>
    <w:rsid w:val="00D32BE0"/>
    <w:rsid w:val="00D33615"/>
    <w:rsid w:val="00D360BA"/>
    <w:rsid w:val="00D3630A"/>
    <w:rsid w:val="00D41E87"/>
    <w:rsid w:val="00D46687"/>
    <w:rsid w:val="00D46ABC"/>
    <w:rsid w:val="00D47724"/>
    <w:rsid w:val="00D52482"/>
    <w:rsid w:val="00D57AB1"/>
    <w:rsid w:val="00D61C4B"/>
    <w:rsid w:val="00D64323"/>
    <w:rsid w:val="00D65FCF"/>
    <w:rsid w:val="00D70098"/>
    <w:rsid w:val="00D72264"/>
    <w:rsid w:val="00D74D1C"/>
    <w:rsid w:val="00D75845"/>
    <w:rsid w:val="00D77F6D"/>
    <w:rsid w:val="00D80626"/>
    <w:rsid w:val="00D832CE"/>
    <w:rsid w:val="00D856B2"/>
    <w:rsid w:val="00D86931"/>
    <w:rsid w:val="00D9027F"/>
    <w:rsid w:val="00D90D06"/>
    <w:rsid w:val="00D921DC"/>
    <w:rsid w:val="00DA0532"/>
    <w:rsid w:val="00DA06D0"/>
    <w:rsid w:val="00DA1FD7"/>
    <w:rsid w:val="00DA3347"/>
    <w:rsid w:val="00DA3AC9"/>
    <w:rsid w:val="00DA435F"/>
    <w:rsid w:val="00DA547F"/>
    <w:rsid w:val="00DB024E"/>
    <w:rsid w:val="00DB0B34"/>
    <w:rsid w:val="00DB0BD2"/>
    <w:rsid w:val="00DB17AF"/>
    <w:rsid w:val="00DB5083"/>
    <w:rsid w:val="00DC252C"/>
    <w:rsid w:val="00DC40A8"/>
    <w:rsid w:val="00DC5001"/>
    <w:rsid w:val="00DC6E9E"/>
    <w:rsid w:val="00DC74CE"/>
    <w:rsid w:val="00DD1025"/>
    <w:rsid w:val="00DD32D7"/>
    <w:rsid w:val="00DD43A3"/>
    <w:rsid w:val="00DD507C"/>
    <w:rsid w:val="00DE2BFE"/>
    <w:rsid w:val="00DF1126"/>
    <w:rsid w:val="00DF2982"/>
    <w:rsid w:val="00DF4FE2"/>
    <w:rsid w:val="00DF576E"/>
    <w:rsid w:val="00DF6F37"/>
    <w:rsid w:val="00DF79B6"/>
    <w:rsid w:val="00E00E22"/>
    <w:rsid w:val="00E02EFC"/>
    <w:rsid w:val="00E05FA1"/>
    <w:rsid w:val="00E1111B"/>
    <w:rsid w:val="00E11EC3"/>
    <w:rsid w:val="00E12189"/>
    <w:rsid w:val="00E13E1D"/>
    <w:rsid w:val="00E14531"/>
    <w:rsid w:val="00E14A35"/>
    <w:rsid w:val="00E165AE"/>
    <w:rsid w:val="00E169D9"/>
    <w:rsid w:val="00E2274B"/>
    <w:rsid w:val="00E22814"/>
    <w:rsid w:val="00E3157C"/>
    <w:rsid w:val="00E336CC"/>
    <w:rsid w:val="00E3378F"/>
    <w:rsid w:val="00E405F1"/>
    <w:rsid w:val="00E4551E"/>
    <w:rsid w:val="00E53424"/>
    <w:rsid w:val="00E53504"/>
    <w:rsid w:val="00E56068"/>
    <w:rsid w:val="00E5659D"/>
    <w:rsid w:val="00E61F90"/>
    <w:rsid w:val="00E659F6"/>
    <w:rsid w:val="00E67415"/>
    <w:rsid w:val="00E731F7"/>
    <w:rsid w:val="00E7704C"/>
    <w:rsid w:val="00E870DA"/>
    <w:rsid w:val="00E90A01"/>
    <w:rsid w:val="00E91D70"/>
    <w:rsid w:val="00E9231F"/>
    <w:rsid w:val="00E93278"/>
    <w:rsid w:val="00E93B35"/>
    <w:rsid w:val="00E9491E"/>
    <w:rsid w:val="00EA0356"/>
    <w:rsid w:val="00EA429C"/>
    <w:rsid w:val="00EA6EF8"/>
    <w:rsid w:val="00EB1764"/>
    <w:rsid w:val="00EB4582"/>
    <w:rsid w:val="00EB71EC"/>
    <w:rsid w:val="00EB7618"/>
    <w:rsid w:val="00EC1481"/>
    <w:rsid w:val="00EC1A2D"/>
    <w:rsid w:val="00ED32F1"/>
    <w:rsid w:val="00ED5962"/>
    <w:rsid w:val="00ED6349"/>
    <w:rsid w:val="00ED7EAA"/>
    <w:rsid w:val="00EE137B"/>
    <w:rsid w:val="00EE44E3"/>
    <w:rsid w:val="00EE4D0A"/>
    <w:rsid w:val="00EE77B2"/>
    <w:rsid w:val="00EF0638"/>
    <w:rsid w:val="00EF5376"/>
    <w:rsid w:val="00EF59BC"/>
    <w:rsid w:val="00EF70A1"/>
    <w:rsid w:val="00F022D4"/>
    <w:rsid w:val="00F03BBD"/>
    <w:rsid w:val="00F07843"/>
    <w:rsid w:val="00F177C1"/>
    <w:rsid w:val="00F20617"/>
    <w:rsid w:val="00F227CD"/>
    <w:rsid w:val="00F22B36"/>
    <w:rsid w:val="00F22BAE"/>
    <w:rsid w:val="00F23681"/>
    <w:rsid w:val="00F316AC"/>
    <w:rsid w:val="00F32F43"/>
    <w:rsid w:val="00F33BAD"/>
    <w:rsid w:val="00F37551"/>
    <w:rsid w:val="00F42F8E"/>
    <w:rsid w:val="00F445B5"/>
    <w:rsid w:val="00F453F2"/>
    <w:rsid w:val="00F464A4"/>
    <w:rsid w:val="00F46826"/>
    <w:rsid w:val="00F474E3"/>
    <w:rsid w:val="00F5011C"/>
    <w:rsid w:val="00F52B7B"/>
    <w:rsid w:val="00F52EFB"/>
    <w:rsid w:val="00F61753"/>
    <w:rsid w:val="00F63CAB"/>
    <w:rsid w:val="00F71623"/>
    <w:rsid w:val="00F72CA4"/>
    <w:rsid w:val="00F756DF"/>
    <w:rsid w:val="00F76F9E"/>
    <w:rsid w:val="00F8555B"/>
    <w:rsid w:val="00F85DF9"/>
    <w:rsid w:val="00F918AD"/>
    <w:rsid w:val="00F95DFC"/>
    <w:rsid w:val="00FA03FA"/>
    <w:rsid w:val="00FA109C"/>
    <w:rsid w:val="00FA5AF4"/>
    <w:rsid w:val="00FB048B"/>
    <w:rsid w:val="00FB05A0"/>
    <w:rsid w:val="00FB2CEB"/>
    <w:rsid w:val="00FB3055"/>
    <w:rsid w:val="00FB6D7A"/>
    <w:rsid w:val="00FC2E68"/>
    <w:rsid w:val="00FC694A"/>
    <w:rsid w:val="00FC7D3E"/>
    <w:rsid w:val="00FC7F4C"/>
    <w:rsid w:val="00FD0FAE"/>
    <w:rsid w:val="00FD2D38"/>
    <w:rsid w:val="00FD303E"/>
    <w:rsid w:val="00FD51AE"/>
    <w:rsid w:val="00FD738E"/>
    <w:rsid w:val="00FE0517"/>
    <w:rsid w:val="00FE1DB8"/>
    <w:rsid w:val="00FE2E74"/>
    <w:rsid w:val="00FE315A"/>
    <w:rsid w:val="00FE5F63"/>
    <w:rsid w:val="00FE62EB"/>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2D12E9B6"/>
  <w15:docId w15:val="{08CB6145-EE70-4D81-8FC2-91F468F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916B90"/>
    <w:pPr>
      <w:spacing w:after="120" w:line="300" w:lineRule="exact"/>
      <w:ind w:left="720"/>
    </w:pPr>
    <w:rPr>
      <w:sz w:val="22"/>
      <w:szCs w:val="22"/>
      <w:lang w:eastAsia="ja-JP"/>
    </w:rPr>
  </w:style>
  <w:style w:type="paragraph" w:styleId="Heading1">
    <w:name w:val="heading 1"/>
    <w:next w:val="Normal"/>
    <w:link w:val="Heading1Char"/>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3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22"/>
    <w:qFormat/>
    <w:locked/>
    <w:rsid w:val="00EE4D0A"/>
    <w:rPr>
      <w:b/>
      <w:bCs/>
    </w:rPr>
  </w:style>
  <w:style w:type="character" w:styleId="Emphasis">
    <w:name w:val="Emphasis"/>
    <w:basedOn w:val="DefaultParagraphFont"/>
    <w:uiPriority w:val="20"/>
    <w:qForma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tabs>
        <w:tab w:val="num" w:pos="360"/>
      </w:tabs>
      <w:ind w:left="1080"/>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ink w:val="ListParagraphChar"/>
    <w:uiPriority w:val="34"/>
    <w:qFormat/>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 w:type="character" w:customStyle="1" w:styleId="Heading1Char">
    <w:name w:val="Heading 1 Char"/>
    <w:basedOn w:val="DefaultParagraphFont"/>
    <w:link w:val="Heading1"/>
    <w:rsid w:val="000E3AD1"/>
    <w:rPr>
      <w:rFonts w:ascii="Arial" w:hAnsi="Arial" w:cs="Tahoma"/>
      <w:b/>
      <w:bCs/>
      <w:kern w:val="32"/>
      <w:sz w:val="36"/>
      <w:szCs w:val="32"/>
      <w:lang w:eastAsia="ja-JP"/>
    </w:rPr>
  </w:style>
  <w:style w:type="character" w:styleId="FollowedHyperlink">
    <w:name w:val="FollowedHyperlink"/>
    <w:basedOn w:val="DefaultParagraphFont"/>
    <w:semiHidden/>
    <w:unhideWhenUsed/>
    <w:locked/>
    <w:rsid w:val="000E3AD1"/>
    <w:rPr>
      <w:color w:val="800080" w:themeColor="followedHyperlink"/>
      <w:u w:val="single"/>
    </w:rPr>
  </w:style>
  <w:style w:type="table" w:customStyle="1" w:styleId="GridTable4-Accent51">
    <w:name w:val="Grid Table 4 - Accent 51"/>
    <w:basedOn w:val="TableNormal"/>
    <w:uiPriority w:val="49"/>
    <w:rsid w:val="00233475"/>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basedOn w:val="DefaultParagraphFont"/>
    <w:link w:val="ListParagraph"/>
    <w:uiPriority w:val="34"/>
    <w:locked/>
    <w:rsid w:val="00A20575"/>
    <w:rPr>
      <w:sz w:val="22"/>
      <w:szCs w:val="22"/>
      <w:lang w:eastAsia="ja-JP"/>
    </w:rPr>
  </w:style>
  <w:style w:type="paragraph" w:customStyle="1" w:styleId="Procedureheading">
    <w:name w:val="Procedure heading"/>
    <w:basedOn w:val="Heading4"/>
    <w:next w:val="Ln1"/>
    <w:qFormat/>
    <w:rsid w:val="00E22814"/>
    <w:pPr>
      <w:tabs>
        <w:tab w:val="num" w:pos="720"/>
      </w:tabs>
      <w:spacing w:after="120" w:line="264" w:lineRule="auto"/>
      <w:ind w:hanging="539"/>
    </w:pPr>
    <w:rPr>
      <w:rFonts w:ascii="Segoe UI Semibold" w:hAnsi="Segoe UI Semibold"/>
      <w:b w:val="0"/>
      <w:color w:val="000000" w:themeColor="text1"/>
    </w:rPr>
  </w:style>
  <w:style w:type="paragraph" w:customStyle="1" w:styleId="CommandLine">
    <w:name w:val="Command Line"/>
    <w:basedOn w:val="Normal"/>
    <w:link w:val="CommandLineChar"/>
    <w:uiPriority w:val="99"/>
    <w:qFormat/>
    <w:rsid w:val="009A0983"/>
    <w:pPr>
      <w:shd w:val="clear" w:color="auto" w:fill="DBE5F1" w:themeFill="accent1" w:themeFillTint="33"/>
      <w:spacing w:before="180" w:after="160" w:line="220" w:lineRule="exact"/>
      <w:ind w:left="0"/>
      <w:contextualSpacing/>
    </w:pPr>
    <w:rPr>
      <w:rFonts w:ascii="Lucida Sans Typewriter" w:eastAsiaTheme="minorHAnsi" w:hAnsi="Lucida Sans Typewriter" w:cstheme="minorBidi"/>
      <w:sz w:val="16"/>
      <w:szCs w:val="16"/>
      <w:lang w:eastAsia="en-US"/>
    </w:rPr>
  </w:style>
  <w:style w:type="character" w:customStyle="1" w:styleId="CommandLineChar">
    <w:name w:val="Command Line Char"/>
    <w:basedOn w:val="DefaultParagraphFont"/>
    <w:link w:val="CommandLine"/>
    <w:uiPriority w:val="99"/>
    <w:locked/>
    <w:rsid w:val="009A0983"/>
    <w:rPr>
      <w:rFonts w:ascii="Lucida Sans Typewriter" w:eastAsiaTheme="minorHAnsi" w:hAnsi="Lucida Sans Typewriter" w:cstheme="minorBidi"/>
      <w:sz w:val="16"/>
      <w:szCs w:val="16"/>
      <w:shd w:val="clear" w:color="auto" w:fill="DBE5F1" w:themeFill="accent1" w:themeFillTint="33"/>
    </w:rPr>
  </w:style>
  <w:style w:type="character" w:customStyle="1" w:styleId="Mention1">
    <w:name w:val="Mention1"/>
    <w:basedOn w:val="DefaultParagraphFont"/>
    <w:uiPriority w:val="99"/>
    <w:semiHidden/>
    <w:unhideWhenUsed/>
    <w:rsid w:val="004D0D7A"/>
    <w:rPr>
      <w:color w:val="2B579A"/>
      <w:shd w:val="clear" w:color="auto" w:fill="E6E6E6"/>
    </w:rPr>
  </w:style>
  <w:style w:type="character" w:customStyle="1" w:styleId="UnresolvedMention1">
    <w:name w:val="Unresolved Mention1"/>
    <w:basedOn w:val="DefaultParagraphFont"/>
    <w:uiPriority w:val="99"/>
    <w:semiHidden/>
    <w:unhideWhenUsed/>
    <w:rsid w:val="00567644"/>
    <w:rPr>
      <w:color w:val="808080"/>
      <w:shd w:val="clear" w:color="auto" w:fill="E6E6E6"/>
    </w:rPr>
  </w:style>
  <w:style w:type="character" w:styleId="UnresolvedMention">
    <w:name w:val="Unresolved Mention"/>
    <w:basedOn w:val="DefaultParagraphFont"/>
    <w:uiPriority w:val="99"/>
    <w:semiHidden/>
    <w:unhideWhenUsed/>
    <w:rsid w:val="00835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054639">
      <w:bodyDiv w:val="1"/>
      <w:marLeft w:val="0"/>
      <w:marRight w:val="0"/>
      <w:marTop w:val="0"/>
      <w:marBottom w:val="0"/>
      <w:divBdr>
        <w:top w:val="none" w:sz="0" w:space="0" w:color="auto"/>
        <w:left w:val="none" w:sz="0" w:space="0" w:color="auto"/>
        <w:bottom w:val="none" w:sz="0" w:space="0" w:color="auto"/>
        <w:right w:val="none" w:sz="0" w:space="0" w:color="auto"/>
      </w:divBdr>
      <w:divsChild>
        <w:div w:id="325472602">
          <w:marLeft w:val="0"/>
          <w:marRight w:val="0"/>
          <w:marTop w:val="0"/>
          <w:marBottom w:val="0"/>
          <w:divBdr>
            <w:top w:val="none" w:sz="0" w:space="0" w:color="auto"/>
            <w:left w:val="none" w:sz="0" w:space="0" w:color="auto"/>
            <w:bottom w:val="none" w:sz="0" w:space="0" w:color="auto"/>
            <w:right w:val="none" w:sz="0" w:space="0" w:color="auto"/>
          </w:divBdr>
          <w:divsChild>
            <w:div w:id="890120605">
              <w:marLeft w:val="0"/>
              <w:marRight w:val="0"/>
              <w:marTop w:val="0"/>
              <w:marBottom w:val="0"/>
              <w:divBdr>
                <w:top w:val="none" w:sz="0" w:space="0" w:color="auto"/>
                <w:left w:val="none" w:sz="0" w:space="0" w:color="auto"/>
                <w:bottom w:val="none" w:sz="0" w:space="0" w:color="auto"/>
                <w:right w:val="none" w:sz="0" w:space="0" w:color="auto"/>
              </w:divBdr>
              <w:divsChild>
                <w:div w:id="11555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57736453">
      <w:bodyDiv w:val="1"/>
      <w:marLeft w:val="0"/>
      <w:marRight w:val="0"/>
      <w:marTop w:val="0"/>
      <w:marBottom w:val="0"/>
      <w:divBdr>
        <w:top w:val="none" w:sz="0" w:space="0" w:color="auto"/>
        <w:left w:val="none" w:sz="0" w:space="0" w:color="auto"/>
        <w:bottom w:val="none" w:sz="0" w:space="0" w:color="auto"/>
        <w:right w:val="none" w:sz="0" w:space="0" w:color="auto"/>
      </w:divBdr>
      <w:divsChild>
        <w:div w:id="1514610318">
          <w:marLeft w:val="0"/>
          <w:marRight w:val="0"/>
          <w:marTop w:val="0"/>
          <w:marBottom w:val="0"/>
          <w:divBdr>
            <w:top w:val="none" w:sz="0" w:space="0" w:color="auto"/>
            <w:left w:val="none" w:sz="0" w:space="0" w:color="auto"/>
            <w:bottom w:val="none" w:sz="0" w:space="0" w:color="auto"/>
            <w:right w:val="none" w:sz="0" w:space="0" w:color="auto"/>
          </w:divBdr>
          <w:divsChild>
            <w:div w:id="1676885709">
              <w:marLeft w:val="0"/>
              <w:marRight w:val="0"/>
              <w:marTop w:val="0"/>
              <w:marBottom w:val="0"/>
              <w:divBdr>
                <w:top w:val="none" w:sz="0" w:space="0" w:color="auto"/>
                <w:left w:val="none" w:sz="0" w:space="0" w:color="auto"/>
                <w:bottom w:val="none" w:sz="0" w:space="0" w:color="auto"/>
                <w:right w:val="none" w:sz="0" w:space="0" w:color="auto"/>
              </w:divBdr>
              <w:divsChild>
                <w:div w:id="7024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99893">
      <w:bodyDiv w:val="1"/>
      <w:marLeft w:val="0"/>
      <w:marRight w:val="0"/>
      <w:marTop w:val="0"/>
      <w:marBottom w:val="0"/>
      <w:divBdr>
        <w:top w:val="none" w:sz="0" w:space="0" w:color="auto"/>
        <w:left w:val="none" w:sz="0" w:space="0" w:color="auto"/>
        <w:bottom w:val="none" w:sz="0" w:space="0" w:color="auto"/>
        <w:right w:val="none" w:sz="0" w:space="0" w:color="auto"/>
      </w:divBdr>
      <w:divsChild>
        <w:div w:id="1248883525">
          <w:marLeft w:val="0"/>
          <w:marRight w:val="0"/>
          <w:marTop w:val="0"/>
          <w:marBottom w:val="0"/>
          <w:divBdr>
            <w:top w:val="none" w:sz="0" w:space="0" w:color="auto"/>
            <w:left w:val="none" w:sz="0" w:space="0" w:color="auto"/>
            <w:bottom w:val="none" w:sz="0" w:space="0" w:color="auto"/>
            <w:right w:val="none" w:sz="0" w:space="0" w:color="auto"/>
          </w:divBdr>
          <w:divsChild>
            <w:div w:id="1482230720">
              <w:marLeft w:val="0"/>
              <w:marRight w:val="0"/>
              <w:marTop w:val="0"/>
              <w:marBottom w:val="0"/>
              <w:divBdr>
                <w:top w:val="none" w:sz="0" w:space="0" w:color="auto"/>
                <w:left w:val="none" w:sz="0" w:space="0" w:color="auto"/>
                <w:bottom w:val="none" w:sz="0" w:space="0" w:color="auto"/>
                <w:right w:val="none" w:sz="0" w:space="0" w:color="auto"/>
              </w:divBdr>
              <w:divsChild>
                <w:div w:id="7068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650">
      <w:bodyDiv w:val="1"/>
      <w:marLeft w:val="0"/>
      <w:marRight w:val="0"/>
      <w:marTop w:val="0"/>
      <w:marBottom w:val="0"/>
      <w:divBdr>
        <w:top w:val="none" w:sz="0" w:space="0" w:color="auto"/>
        <w:left w:val="none" w:sz="0" w:space="0" w:color="auto"/>
        <w:bottom w:val="none" w:sz="0" w:space="0" w:color="auto"/>
        <w:right w:val="none" w:sz="0" w:space="0" w:color="auto"/>
      </w:divBdr>
      <w:divsChild>
        <w:div w:id="1883898932">
          <w:marLeft w:val="0"/>
          <w:marRight w:val="0"/>
          <w:marTop w:val="0"/>
          <w:marBottom w:val="0"/>
          <w:divBdr>
            <w:top w:val="none" w:sz="0" w:space="0" w:color="auto"/>
            <w:left w:val="none" w:sz="0" w:space="0" w:color="auto"/>
            <w:bottom w:val="none" w:sz="0" w:space="0" w:color="auto"/>
            <w:right w:val="none" w:sz="0" w:space="0" w:color="auto"/>
          </w:divBdr>
          <w:divsChild>
            <w:div w:id="476151319">
              <w:marLeft w:val="0"/>
              <w:marRight w:val="0"/>
              <w:marTop w:val="0"/>
              <w:marBottom w:val="0"/>
              <w:divBdr>
                <w:top w:val="none" w:sz="0" w:space="0" w:color="auto"/>
                <w:left w:val="none" w:sz="0" w:space="0" w:color="auto"/>
                <w:bottom w:val="none" w:sz="0" w:space="0" w:color="auto"/>
                <w:right w:val="none" w:sz="0" w:space="0" w:color="auto"/>
              </w:divBdr>
              <w:divsChild>
                <w:div w:id="440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817">
      <w:bodyDiv w:val="1"/>
      <w:marLeft w:val="0"/>
      <w:marRight w:val="0"/>
      <w:marTop w:val="0"/>
      <w:marBottom w:val="0"/>
      <w:divBdr>
        <w:top w:val="none" w:sz="0" w:space="0" w:color="auto"/>
        <w:left w:val="none" w:sz="0" w:space="0" w:color="auto"/>
        <w:bottom w:val="none" w:sz="0" w:space="0" w:color="auto"/>
        <w:right w:val="none" w:sz="0" w:space="0" w:color="auto"/>
      </w:divBdr>
      <w:divsChild>
        <w:div w:id="2064476589">
          <w:marLeft w:val="0"/>
          <w:marRight w:val="0"/>
          <w:marTop w:val="0"/>
          <w:marBottom w:val="0"/>
          <w:divBdr>
            <w:top w:val="none" w:sz="0" w:space="0" w:color="auto"/>
            <w:left w:val="none" w:sz="0" w:space="0" w:color="auto"/>
            <w:bottom w:val="none" w:sz="0" w:space="0" w:color="auto"/>
            <w:right w:val="none" w:sz="0" w:space="0" w:color="auto"/>
          </w:divBdr>
          <w:divsChild>
            <w:div w:id="633558832">
              <w:marLeft w:val="0"/>
              <w:marRight w:val="0"/>
              <w:marTop w:val="0"/>
              <w:marBottom w:val="0"/>
              <w:divBdr>
                <w:top w:val="none" w:sz="0" w:space="0" w:color="auto"/>
                <w:left w:val="none" w:sz="0" w:space="0" w:color="auto"/>
                <w:bottom w:val="none" w:sz="0" w:space="0" w:color="auto"/>
                <w:right w:val="none" w:sz="0" w:space="0" w:color="auto"/>
              </w:divBdr>
              <w:divsChild>
                <w:div w:id="1471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402212394">
      <w:bodyDiv w:val="1"/>
      <w:marLeft w:val="0"/>
      <w:marRight w:val="0"/>
      <w:marTop w:val="0"/>
      <w:marBottom w:val="0"/>
      <w:divBdr>
        <w:top w:val="none" w:sz="0" w:space="0" w:color="auto"/>
        <w:left w:val="none" w:sz="0" w:space="0" w:color="auto"/>
        <w:bottom w:val="none" w:sz="0" w:space="0" w:color="auto"/>
        <w:right w:val="none" w:sz="0" w:space="0" w:color="auto"/>
      </w:divBdr>
      <w:divsChild>
        <w:div w:id="1550218637">
          <w:marLeft w:val="0"/>
          <w:marRight w:val="0"/>
          <w:marTop w:val="0"/>
          <w:marBottom w:val="0"/>
          <w:divBdr>
            <w:top w:val="none" w:sz="0" w:space="0" w:color="auto"/>
            <w:left w:val="none" w:sz="0" w:space="0" w:color="auto"/>
            <w:bottom w:val="none" w:sz="0" w:space="0" w:color="auto"/>
            <w:right w:val="none" w:sz="0" w:space="0" w:color="auto"/>
          </w:divBdr>
          <w:divsChild>
            <w:div w:id="1791824045">
              <w:marLeft w:val="0"/>
              <w:marRight w:val="0"/>
              <w:marTop w:val="0"/>
              <w:marBottom w:val="0"/>
              <w:divBdr>
                <w:top w:val="none" w:sz="0" w:space="0" w:color="auto"/>
                <w:left w:val="none" w:sz="0" w:space="0" w:color="auto"/>
                <w:bottom w:val="none" w:sz="0" w:space="0" w:color="auto"/>
                <w:right w:val="none" w:sz="0" w:space="0" w:color="auto"/>
              </w:divBdr>
              <w:divsChild>
                <w:div w:id="13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4968">
      <w:bodyDiv w:val="1"/>
      <w:marLeft w:val="0"/>
      <w:marRight w:val="0"/>
      <w:marTop w:val="0"/>
      <w:marBottom w:val="0"/>
      <w:divBdr>
        <w:top w:val="none" w:sz="0" w:space="0" w:color="auto"/>
        <w:left w:val="none" w:sz="0" w:space="0" w:color="auto"/>
        <w:bottom w:val="none" w:sz="0" w:space="0" w:color="auto"/>
        <w:right w:val="none" w:sz="0" w:space="0" w:color="auto"/>
      </w:divBdr>
      <w:divsChild>
        <w:div w:id="1669870845">
          <w:marLeft w:val="0"/>
          <w:marRight w:val="0"/>
          <w:marTop w:val="0"/>
          <w:marBottom w:val="0"/>
          <w:divBdr>
            <w:top w:val="none" w:sz="0" w:space="0" w:color="auto"/>
            <w:left w:val="none" w:sz="0" w:space="0" w:color="auto"/>
            <w:bottom w:val="none" w:sz="0" w:space="0" w:color="auto"/>
            <w:right w:val="none" w:sz="0" w:space="0" w:color="auto"/>
          </w:divBdr>
          <w:divsChild>
            <w:div w:id="920600606">
              <w:marLeft w:val="0"/>
              <w:marRight w:val="0"/>
              <w:marTop w:val="0"/>
              <w:marBottom w:val="0"/>
              <w:divBdr>
                <w:top w:val="none" w:sz="0" w:space="0" w:color="auto"/>
                <w:left w:val="none" w:sz="0" w:space="0" w:color="auto"/>
                <w:bottom w:val="none" w:sz="0" w:space="0" w:color="auto"/>
                <w:right w:val="none" w:sz="0" w:space="0" w:color="auto"/>
              </w:divBdr>
              <w:divsChild>
                <w:div w:id="20103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01337">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2100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crosoft.com/about/legal/permissions/" TargetMode="External"/><Relationship Id="rId18" Type="http://schemas.openxmlformats.org/officeDocument/2006/relationships/header" Target="header3.xml"/><Relationship Id="rId26" Type="http://schemas.openxmlformats.org/officeDocument/2006/relationships/hyperlink" Target="https://login.microsoftonline.com/modernauthn.onmicrosoft.com/oauth2/authorize?response_type=id_token&amp;client_id=1c635c96-739f-4a45-8020-0ee6ba133681&amp;redirect_uri=https%3A%2F%2Fmicrosoft.com%2F&amp;resource=https%3A%2F%2Fgraph.windows.net&amp;state=" TargetMode="External"/><Relationship Id="rId3" Type="http://schemas.openxmlformats.org/officeDocument/2006/relationships/customXml" Target="../customXml/item3.xml"/><Relationship Id="rId21" Type="http://schemas.openxmlformats.org/officeDocument/2006/relationships/hyperlink" Target="https://tools.ietf.org/html/rfc6749" TargetMode="External"/><Relationship Id="rId7" Type="http://schemas.openxmlformats.org/officeDocument/2006/relationships/styles" Target="styles.xml"/><Relationship Id="rId12" Type="http://schemas.openxmlformats.org/officeDocument/2006/relationships/hyperlink" Target="http://www.microsoft.com/about/legal/permissions/" TargetMode="External"/><Relationship Id="rId17" Type="http://schemas.openxmlformats.org/officeDocument/2006/relationships/footer" Target="footer2.xm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user1@modernauthn.onmicrosoft.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in.microsoftonline.com/modernauthn.onmicrosoft.com/oauth2/token"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jwt.io" TargetMode="External"/><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graph.windows.net" TargetMode="External"/><Relationship Id="rId27" Type="http://schemas.openxmlformats.org/officeDocument/2006/relationships/header" Target="header4.xml"/><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New_OneDrive%20-%20Microsoft\OneDrive%20-%20Microsoft\PFE\Workshops\Azure%20Security\LAB%20Guide\_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230e9df3-be65-4c73-a93b-d1236ebd677e">CPS089-865814621-1989</_dlc_DocId>
    <_dlc_DocIdUrl xmlns="230e9df3-be65-4c73-a93b-d1236ebd677e">
      <Url>https://microsoft-files.sharepoint.com/teams/CampusProjectSites089/hahzsakosd/ipdev/_layouts/15/DocIdRedir.aspx?ID=CPS089-865814621-1989</Url>
      <Description>CPS089-865814621-1989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B2B93B1EE75848BD89785587EBD494" ma:contentTypeVersion="7" ma:contentTypeDescription="Create a new document." ma:contentTypeScope="" ma:versionID="70604ee67f2f07675d0ef5d63928c10f">
  <xsd:schema xmlns:xsd="http://www.w3.org/2001/XMLSchema" xmlns:xs="http://www.w3.org/2001/XMLSchema" xmlns:p="http://schemas.microsoft.com/office/2006/metadata/properties" xmlns:ns2="230e9df3-be65-4c73-a93b-d1236ebd677e" xmlns:ns3="8101b29b-8a0e-44e4-b1a0-1d2d73225b85" xmlns:ns4="7ed30aa2-a9a3-48dd-93de-4f2bc034e61b" targetNamespace="http://schemas.microsoft.com/office/2006/metadata/properties" ma:root="true" ma:fieldsID="40e5a5be01d3529b9d786d1c61ffb803" ns2:_="" ns3:_="" ns4:_="">
    <xsd:import namespace="230e9df3-be65-4c73-a93b-d1236ebd677e"/>
    <xsd:import namespace="8101b29b-8a0e-44e4-b1a0-1d2d73225b85"/>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4:SharedWithUsers" minOccurs="0"/>
                <xsd:element ref="ns4:SharedWithDetail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01b29b-8a0e-44e4-b1a0-1d2d73225b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3.xml><?xml version="1.0" encoding="utf-8"?>
<ds:datastoreItem xmlns:ds="http://schemas.openxmlformats.org/officeDocument/2006/customXml" ds:itemID="{4C07AA92-E301-4DC4-B63F-524613EBE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8101b29b-8a0e-44e4-b1a0-1d2d73225b85"/>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F718FB-F515-4229-8469-DDB984D8D95F}">
  <ds:schemaRefs>
    <ds:schemaRef ds:uri="http://schemas.openxmlformats.org/officeDocument/2006/bibliography"/>
  </ds:schemaRefs>
</ds:datastoreItem>
</file>

<file path=customXml/itemProps5.xml><?xml version="1.0" encoding="utf-8"?>
<ds:datastoreItem xmlns:ds="http://schemas.openxmlformats.org/officeDocument/2006/customXml" ds:itemID="{9DBD8E74-0526-4A8A-A833-B7829C2724C2}">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_Lab Template-Lab_v1.3 Title.dotx</Template>
  <TotalTime>1209</TotalTime>
  <Pages>10</Pages>
  <Words>994</Words>
  <Characters>6998</Characters>
  <Application>Microsoft Office Word</Application>
  <DocSecurity>0</DocSecurity>
  <Lines>205</Lines>
  <Paragraphs>110</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Mahmoud Abdel Wahab</dc:creator>
  <cp:keywords>GTR;training;BuildID;l100;CLUSTER;SPECIALTY;PRODUCT;OTHER</cp:keywords>
  <dc:description>DRAFT V1.0</dc:description>
  <cp:lastModifiedBy>Heitor Mocelin Ferreira</cp:lastModifiedBy>
  <cp:revision>103</cp:revision>
  <cp:lastPrinted>2018-02-14T19:05:00Z</cp:lastPrinted>
  <dcterms:created xsi:type="dcterms:W3CDTF">2017-09-01T21:46:00Z</dcterms:created>
  <dcterms:modified xsi:type="dcterms:W3CDTF">2020-12-13T23:55:00Z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0x01010082B2B93B1EE75848BD89785587EBD494</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Order">
    <vt:r8>4000</vt:r8>
  </property>
  <property fmtid="{D5CDD505-2E9C-101B-9397-08002B2CF9AE}" pid="21" name="_dlc_DocIdItemGuid">
    <vt:lpwstr>cdc9c10a-91ce-49a0-ae52-a088687ebc02</vt:lpwstr>
  </property>
  <property fmtid="{D5CDD505-2E9C-101B-9397-08002B2CF9AE}" pid="22" name="MSIP_Label_f42aa342-8706-4288-bd11-ebb85995028c_Enabled">
    <vt:lpwstr>True</vt:lpwstr>
  </property>
  <property fmtid="{D5CDD505-2E9C-101B-9397-08002B2CF9AE}" pid="23" name="MSIP_Label_f42aa342-8706-4288-bd11-ebb85995028c_SiteId">
    <vt:lpwstr>72f988bf-86f1-41af-91ab-2d7cd011db47</vt:lpwstr>
  </property>
  <property fmtid="{D5CDD505-2E9C-101B-9397-08002B2CF9AE}" pid="24" name="MSIP_Label_f42aa342-8706-4288-bd11-ebb85995028c_SetDate">
    <vt:lpwstr>2018-01-30T01:31:38.8908364Z</vt:lpwstr>
  </property>
  <property fmtid="{D5CDD505-2E9C-101B-9397-08002B2CF9AE}" pid="25" name="MSIP_Label_f42aa342-8706-4288-bd11-ebb85995028c_Name">
    <vt:lpwstr>General</vt:lpwstr>
  </property>
  <property fmtid="{D5CDD505-2E9C-101B-9397-08002B2CF9AE}" pid="26" name="MSIP_Label_f42aa342-8706-4288-bd11-ebb85995028c_Extended_MSFT_Method">
    <vt:lpwstr>Automatic</vt:lpwstr>
  </property>
  <property fmtid="{D5CDD505-2E9C-101B-9397-08002B2CF9AE}" pid="27" name="Sensitivity">
    <vt:lpwstr>General</vt:lpwstr>
  </property>
</Properties>
</file>